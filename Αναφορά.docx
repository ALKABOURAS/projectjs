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FE311" w14:textId="0B7DE733" w:rsidR="005B434B" w:rsidRPr="004F6EE4" w:rsidRDefault="004F6EE4" w:rsidP="002F5B40">
      <w:pPr>
        <w:pStyle w:val="Titledocument"/>
        <w:rPr>
          <w:lang w:val="el-GR"/>
        </w:rPr>
      </w:pPr>
      <w:r>
        <w:rPr>
          <w:lang w:val="el-GR"/>
        </w:rPr>
        <w:t>Εφαρμογή</w:t>
      </w:r>
      <w:r w:rsidRPr="004F6EE4">
        <w:rPr>
          <w:lang w:val="el-GR"/>
        </w:rPr>
        <w:t xml:space="preserve"> </w:t>
      </w:r>
      <w:r w:rsidR="0016353F">
        <w:rPr>
          <w:lang w:val="el-GR"/>
        </w:rPr>
        <w:t xml:space="preserve">τοπικού </w:t>
      </w:r>
      <w:r w:rsidR="00970AEA">
        <w:rPr>
          <w:lang w:val="el-GR"/>
        </w:rPr>
        <w:t>πρωταθλήματος</w:t>
      </w:r>
    </w:p>
    <w:p w14:paraId="10D5EB3D" w14:textId="77777777" w:rsidR="00044458" w:rsidRDefault="00044458" w:rsidP="005B434B">
      <w:pPr>
        <w:pStyle w:val="Authors"/>
        <w:rPr>
          <w:rFonts w:eastAsiaTheme="minorEastAsia"/>
          <w:caps w:val="0"/>
          <w:lang w:val="el-GR"/>
        </w:rPr>
      </w:pPr>
    </w:p>
    <w:p w14:paraId="2D22097D" w14:textId="03F82282" w:rsidR="00044458" w:rsidRPr="00044458" w:rsidRDefault="004F6EE4" w:rsidP="005B434B">
      <w:pPr>
        <w:pStyle w:val="Authors"/>
        <w:rPr>
          <w:rStyle w:val="AuthorsChar"/>
          <w:rFonts w:eastAsiaTheme="minorEastAsia"/>
          <w:lang w:val="el-GR"/>
        </w:rPr>
      </w:pPr>
      <w:r>
        <w:rPr>
          <w:rFonts w:eastAsiaTheme="minorEastAsia"/>
          <w:caps w:val="0"/>
          <w:lang w:val="el-GR"/>
        </w:rPr>
        <w:t>Αγησίλαος Κολλιόπουλος, 1072803</w:t>
      </w:r>
    </w:p>
    <w:p w14:paraId="54788116" w14:textId="4A2A2053" w:rsidR="005B434B" w:rsidRPr="002618EA" w:rsidRDefault="0016353F" w:rsidP="005B434B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Αλκιβιάδης Τζωρτζάκης</w:t>
      </w:r>
      <w:r w:rsidR="004F6EE4">
        <w:rPr>
          <w:rStyle w:val="AuthorsChar"/>
          <w:lang w:val="el-GR"/>
        </w:rPr>
        <w:t xml:space="preserve">, </w:t>
      </w:r>
      <w:r w:rsidR="00C107C8" w:rsidRPr="00C144EB">
        <w:rPr>
          <w:rStyle w:val="AuthorsChar"/>
          <w:lang w:val="el-GR"/>
        </w:rPr>
        <w:t>1072670</w:t>
      </w:r>
    </w:p>
    <w:p w14:paraId="2C1265B5" w14:textId="77777777" w:rsidR="00044458" w:rsidRPr="004F6EE4" w:rsidRDefault="00044458" w:rsidP="005B434B">
      <w:pPr>
        <w:pStyle w:val="Authors"/>
        <w:rPr>
          <w:rStyle w:val="AuthorsChar"/>
          <w:lang w:val="el-GR"/>
        </w:rPr>
      </w:pPr>
    </w:p>
    <w:p w14:paraId="583E9BE1" w14:textId="7326F827" w:rsidR="005B434B" w:rsidRDefault="00970AEA" w:rsidP="005B434B">
      <w:pPr>
        <w:pStyle w:val="Abstract"/>
        <w:rPr>
          <w:lang w:val="el-GR"/>
        </w:rPr>
      </w:pPr>
      <w:r>
        <w:rPr>
          <w:lang w:val="el-GR"/>
        </w:rPr>
        <w:t>Η βασική ιδέα της εργασίας είναι ο σχεδιασμός μιας διαδικτυακής εφαρμογής για τοπικό πρωτάθλημα,</w:t>
      </w:r>
      <w:r w:rsidR="005E07C5">
        <w:rPr>
          <w:lang w:val="el-GR"/>
        </w:rPr>
        <w:t xml:space="preserve"> που αποσκοπεί στην καλύτερη εξυπηρέτηση</w:t>
      </w:r>
      <w:r w:rsidR="00036FBB">
        <w:rPr>
          <w:lang w:val="el-GR"/>
        </w:rPr>
        <w:t xml:space="preserve"> και ενημέρωση αθλητών και φιλάθλων</w:t>
      </w:r>
      <w:r w:rsidR="005E07C5">
        <w:rPr>
          <w:lang w:val="el-GR"/>
        </w:rPr>
        <w:t>.</w:t>
      </w:r>
      <w:r w:rsidR="003756D0" w:rsidRPr="005E07C5">
        <w:rPr>
          <w:lang w:val="el-GR"/>
        </w:rPr>
        <w:t xml:space="preserve"> </w:t>
      </w:r>
      <w:r w:rsidR="00FF07BA">
        <w:rPr>
          <w:lang w:val="el-GR"/>
        </w:rPr>
        <w:t xml:space="preserve">Έπειτα από εκτενή διάλογο και λαμβάνοντας υπόψιν τις </w:t>
      </w:r>
      <w:r w:rsidR="00036FBB">
        <w:rPr>
          <w:lang w:val="el-GR"/>
        </w:rPr>
        <w:t xml:space="preserve">υπάρχουσες </w:t>
      </w:r>
      <w:r w:rsidR="00FF07BA">
        <w:rPr>
          <w:lang w:val="el-GR"/>
        </w:rPr>
        <w:t xml:space="preserve">ιστοσελίδες </w:t>
      </w:r>
      <w:r w:rsidR="00036FBB">
        <w:rPr>
          <w:lang w:val="el-GR"/>
        </w:rPr>
        <w:t>για πρωταθλήματα</w:t>
      </w:r>
      <w:r w:rsidR="00FF07BA">
        <w:rPr>
          <w:lang w:val="el-GR"/>
        </w:rPr>
        <w:t xml:space="preserve">, καταλήξαμε σε ένα μοντέλο που περιγράφει πλήρως τις </w:t>
      </w:r>
      <w:r w:rsidR="00A823A3">
        <w:rPr>
          <w:lang w:val="el-GR"/>
        </w:rPr>
        <w:t>απαιτήσεις που καθορίσαμε</w:t>
      </w:r>
      <w:r w:rsidR="00052E37" w:rsidRPr="00052E37">
        <w:rPr>
          <w:lang w:val="el-GR"/>
        </w:rPr>
        <w:t xml:space="preserve"> </w:t>
      </w:r>
      <w:r w:rsidR="00052E37">
        <w:rPr>
          <w:lang w:val="el-GR"/>
        </w:rPr>
        <w:t>και είναι</w:t>
      </w:r>
      <w:r w:rsidR="00FF07BA">
        <w:rPr>
          <w:lang w:val="el-GR"/>
        </w:rPr>
        <w:t xml:space="preserve"> ικανό να καταγράφει και να διαχειρίζεται όλες τις απαραίτητες πληροφορίες για</w:t>
      </w:r>
      <w:r w:rsidR="00A823A3">
        <w:rPr>
          <w:lang w:val="el-GR"/>
        </w:rPr>
        <w:t xml:space="preserve"> μια τέτοια εφαρμογή</w:t>
      </w:r>
      <w:r w:rsidR="002E5B92">
        <w:rPr>
          <w:lang w:val="el-GR"/>
        </w:rPr>
        <w:t>. Η υλοποίησή που παραδίδουμε</w:t>
      </w:r>
      <w:r w:rsidR="00A823A3">
        <w:rPr>
          <w:lang w:val="el-GR"/>
        </w:rPr>
        <w:t xml:space="preserve"> διακρίνεται για την εύμορφη και εύληπτη παρουσίαση των δεδομένων στη </w:t>
      </w:r>
      <w:r w:rsidR="00356651">
        <w:rPr>
          <w:lang w:val="el-GR"/>
        </w:rPr>
        <w:t>διαδραστική διεπαφή που σχεδιάσαμε</w:t>
      </w:r>
      <w:r w:rsidR="00B822B8">
        <w:rPr>
          <w:lang w:val="el-GR"/>
        </w:rPr>
        <w:t xml:space="preserve">, χαρακτηριστικά </w:t>
      </w:r>
      <w:r w:rsidR="002E5B92">
        <w:rPr>
          <w:lang w:val="el-GR"/>
        </w:rPr>
        <w:t>που θα αναλυθ</w:t>
      </w:r>
      <w:r w:rsidR="00B822B8">
        <w:rPr>
          <w:lang w:val="el-GR"/>
        </w:rPr>
        <w:t>ούν</w:t>
      </w:r>
      <w:r w:rsidR="002E5B92">
        <w:rPr>
          <w:lang w:val="el-GR"/>
        </w:rPr>
        <w:t xml:space="preserve"> παρακάτω.</w:t>
      </w:r>
    </w:p>
    <w:p w14:paraId="40506E54" w14:textId="77777777" w:rsidR="00044458" w:rsidRPr="005E07C5" w:rsidRDefault="00044458" w:rsidP="005B434B">
      <w:pPr>
        <w:pStyle w:val="Abstract"/>
        <w:rPr>
          <w:lang w:val="el-GR"/>
        </w:rPr>
      </w:pPr>
    </w:p>
    <w:p w14:paraId="475AA623" w14:textId="6E0CB221" w:rsidR="005B434B" w:rsidRDefault="007D428A" w:rsidP="00044458">
      <w:pPr>
        <w:pStyle w:val="Head1"/>
        <w:tabs>
          <w:tab w:val="clear" w:pos="360"/>
        </w:tabs>
        <w:ind w:left="432" w:hanging="432"/>
      </w:pPr>
      <w:r w:rsidRPr="00044458">
        <w:rPr>
          <w:lang w:val="el-GR"/>
        </w:rPr>
        <w:t>Μεθοδολογια</w:t>
      </w:r>
    </w:p>
    <w:p w14:paraId="21F85818" w14:textId="517287EC" w:rsidR="00B16C17" w:rsidRDefault="000E3DEF" w:rsidP="0068237E">
      <w:pPr>
        <w:pStyle w:val="PostHeadPara"/>
        <w:rPr>
          <w:lang w:val="el-GR"/>
        </w:rPr>
      </w:pPr>
      <w:r>
        <w:rPr>
          <w:lang w:val="el-GR"/>
        </w:rPr>
        <w:t>Πρώτο μας μέλημα ήταν</w:t>
      </w:r>
      <w:r w:rsidRPr="000E3DEF">
        <w:rPr>
          <w:lang w:val="el-GR"/>
        </w:rPr>
        <w:t xml:space="preserve"> να καθ</w:t>
      </w:r>
      <w:r>
        <w:rPr>
          <w:lang w:val="el-GR"/>
        </w:rPr>
        <w:t>ο</w:t>
      </w:r>
      <w:r w:rsidRPr="000E3DEF">
        <w:rPr>
          <w:lang w:val="el-GR"/>
        </w:rPr>
        <w:t xml:space="preserve">ρίσουμε το πλαίσιο ανάλυσης απαιτήσεων ακολουθώντας το μοντέλο </w:t>
      </w:r>
      <w:r>
        <w:t>PACT</w:t>
      </w:r>
      <w:r w:rsidRPr="000E3DEF">
        <w:rPr>
          <w:lang w:val="el-GR"/>
        </w:rPr>
        <w:t>. Γρήγορα εντοπίσαμε ότι οι άνθρωποι που θα ασχοληθούν με την εφαρμογή μας είναι αθλητές ή φίλαθλοι ή όσοι γενικότερα ασχολούνται με</w:t>
      </w:r>
      <w:r w:rsidR="00B0494B">
        <w:rPr>
          <w:lang w:val="el-GR"/>
        </w:rPr>
        <w:t xml:space="preserve"> και ενδιαφέρονται για</w:t>
      </w:r>
      <w:r w:rsidRPr="000E3DEF">
        <w:rPr>
          <w:lang w:val="el-GR"/>
        </w:rPr>
        <w:t xml:space="preserve"> το πρωτάθλημα</w:t>
      </w:r>
      <w:r w:rsidR="00B0494B">
        <w:rPr>
          <w:lang w:val="el-GR"/>
        </w:rPr>
        <w:t>,</w:t>
      </w:r>
      <w:r w:rsidRPr="000E3DEF">
        <w:rPr>
          <w:lang w:val="el-GR"/>
        </w:rPr>
        <w:t xml:space="preserve"> καθώς και ο διαχειριστής της ιστοσελίδας.</w:t>
      </w:r>
      <w:r w:rsidR="00B16C17">
        <w:rPr>
          <w:lang w:val="el-GR"/>
        </w:rPr>
        <w:t xml:space="preserve"> </w:t>
      </w:r>
      <w:r w:rsidR="00B16C17" w:rsidRPr="00B16C17">
        <w:rPr>
          <w:lang w:val="el-GR"/>
        </w:rPr>
        <w:t>Στόχος του συστήματος είναι η ενημέρωση των χρηστών για τη βαθμολογική κατάταξη των ομάδων</w:t>
      </w:r>
      <w:r w:rsidR="00B16C17">
        <w:rPr>
          <w:lang w:val="el-GR"/>
        </w:rPr>
        <w:t xml:space="preserve"> και</w:t>
      </w:r>
      <w:r w:rsidR="00B16C17" w:rsidRPr="00B16C17">
        <w:rPr>
          <w:lang w:val="el-GR"/>
        </w:rPr>
        <w:t xml:space="preserve"> η παρουσίαση στατιστικών στοιχείων αγώνων όπως σκορ και διαφορές γκολ</w:t>
      </w:r>
      <w:r w:rsidR="00B16C17">
        <w:rPr>
          <w:lang w:val="el-GR"/>
        </w:rPr>
        <w:t xml:space="preserve">. </w:t>
      </w:r>
      <w:r w:rsidR="00B16C17" w:rsidRPr="00B16C17">
        <w:rPr>
          <w:lang w:val="el-GR"/>
        </w:rPr>
        <w:t>Ακόμη στην ιστοσελίδα</w:t>
      </w:r>
      <w:r w:rsidR="00B16C17">
        <w:rPr>
          <w:lang w:val="el-GR"/>
        </w:rPr>
        <w:t xml:space="preserve"> </w:t>
      </w:r>
      <w:r w:rsidR="00B16C17" w:rsidRPr="00B16C17">
        <w:rPr>
          <w:lang w:val="el-GR"/>
        </w:rPr>
        <w:t>εμφανίζονται διάφορες ανακοινώσεις που αφορούν τις ομάδες ή το πρωτάθλημα όπως για παράδειγμα οι ημερομηνίες και τα γήπεδα διένεξης των αγώνων</w:t>
      </w:r>
      <w:r w:rsidR="00B16C17">
        <w:rPr>
          <w:lang w:val="el-GR"/>
        </w:rPr>
        <w:t>,</w:t>
      </w:r>
      <w:r w:rsidR="00B16C17" w:rsidRPr="00B16C17">
        <w:rPr>
          <w:lang w:val="el-GR"/>
        </w:rPr>
        <w:t xml:space="preserve"> καθώς και οι συνθέσεις και τα στατιστικά των ομάδων</w:t>
      </w:r>
      <w:r w:rsidR="00B16C17">
        <w:rPr>
          <w:lang w:val="el-GR"/>
        </w:rPr>
        <w:t xml:space="preserve">. </w:t>
      </w:r>
    </w:p>
    <w:p w14:paraId="12A915B8" w14:textId="5A4A667F" w:rsidR="00EA03E1" w:rsidRDefault="00B254B9" w:rsidP="0068237E">
      <w:pPr>
        <w:pStyle w:val="PostHeadPara"/>
        <w:rPr>
          <w:lang w:val="el-GR"/>
        </w:rPr>
      </w:pPr>
      <w:r w:rsidRPr="00B254B9">
        <w:rPr>
          <w:lang w:val="el-GR"/>
        </w:rPr>
        <w:t xml:space="preserve">    </w:t>
      </w:r>
      <w:r w:rsidR="000E3DEF" w:rsidRPr="000E3DEF">
        <w:rPr>
          <w:lang w:val="el-GR"/>
        </w:rPr>
        <w:t xml:space="preserve">Όσον αφορά τις λειτουργικότητες της εφαρμογής </w:t>
      </w:r>
      <w:r w:rsidR="000E3DEF">
        <w:rPr>
          <w:lang w:val="el-GR"/>
        </w:rPr>
        <w:t>μας,</w:t>
      </w:r>
      <w:r w:rsidR="000E3DEF" w:rsidRPr="000E3DEF">
        <w:rPr>
          <w:lang w:val="el-GR"/>
        </w:rPr>
        <w:t xml:space="preserve"> αυτές χωρίζονται βάσ</w:t>
      </w:r>
      <w:r w:rsidR="0093501C">
        <w:rPr>
          <w:lang w:val="el-GR"/>
        </w:rPr>
        <w:t>ει</w:t>
      </w:r>
      <w:r w:rsidR="000E3DEF" w:rsidRPr="000E3DEF">
        <w:rPr>
          <w:lang w:val="el-GR"/>
        </w:rPr>
        <w:t xml:space="preserve"> των </w:t>
      </w:r>
      <w:r w:rsidR="000E3DEF">
        <w:rPr>
          <w:lang w:val="el-GR"/>
        </w:rPr>
        <w:t>ανθρώπων/ρόλων,</w:t>
      </w:r>
      <w:r w:rsidR="000E3DEF" w:rsidRPr="000E3DEF">
        <w:rPr>
          <w:lang w:val="el-GR"/>
        </w:rPr>
        <w:t xml:space="preserve"> </w:t>
      </w:r>
      <w:r w:rsidR="000E3DEF">
        <w:rPr>
          <w:lang w:val="el-GR"/>
        </w:rPr>
        <w:t>σ</w:t>
      </w:r>
      <w:r w:rsidR="000E3DEF" w:rsidRPr="000E3DEF">
        <w:rPr>
          <w:lang w:val="el-GR"/>
        </w:rPr>
        <w:t>τις δραστηριότητες που δύνανται να εκτελ</w:t>
      </w:r>
      <w:r w:rsidR="000E3DEF">
        <w:rPr>
          <w:lang w:val="el-GR"/>
        </w:rPr>
        <w:t>έσει</w:t>
      </w:r>
      <w:r w:rsidR="000E3DEF" w:rsidRPr="000E3DEF">
        <w:rPr>
          <w:lang w:val="el-GR"/>
        </w:rPr>
        <w:t xml:space="preserve"> ο διαχειριστής και όλοι οι υπόλοιποι επισκέπτες</w:t>
      </w:r>
      <w:r w:rsidR="000E3DEF">
        <w:rPr>
          <w:lang w:val="el-GR"/>
        </w:rPr>
        <w:t xml:space="preserve">. </w:t>
      </w:r>
      <w:r w:rsidR="00B16C17" w:rsidRPr="00B16C17">
        <w:rPr>
          <w:lang w:val="el-GR"/>
        </w:rPr>
        <w:t>Οι επισκέπτες της σελίδας για παράδειγμα μπορούν να βλέπουν όλες τις ανακοινώσεις</w:t>
      </w:r>
      <w:r w:rsidR="00B16C17">
        <w:rPr>
          <w:lang w:val="el-GR"/>
        </w:rPr>
        <w:t>,</w:t>
      </w:r>
      <w:r w:rsidR="00B16C17" w:rsidRPr="00B16C17">
        <w:rPr>
          <w:lang w:val="el-GR"/>
        </w:rPr>
        <w:t xml:space="preserve"> τα προγράμματα και τα στατιστικά αγώνων</w:t>
      </w:r>
      <w:r w:rsidR="00B16C17">
        <w:rPr>
          <w:lang w:val="el-GR"/>
        </w:rPr>
        <w:t>,</w:t>
      </w:r>
      <w:r w:rsidR="00B16C17" w:rsidRPr="00B16C17">
        <w:rPr>
          <w:lang w:val="el-GR"/>
        </w:rPr>
        <w:t xml:space="preserve"> τις συνθέσεις και τα στατιστικά των ομάδων</w:t>
      </w:r>
      <w:r w:rsidR="00B16C17">
        <w:rPr>
          <w:lang w:val="el-GR"/>
        </w:rPr>
        <w:t>, ό</w:t>
      </w:r>
      <w:r w:rsidR="00B16C17" w:rsidRPr="00B16C17">
        <w:rPr>
          <w:lang w:val="el-GR"/>
        </w:rPr>
        <w:t>πως επίσης και να επικοινωνήσουν με τον διαχειριστή</w:t>
      </w:r>
      <w:r w:rsidR="00B16C17">
        <w:rPr>
          <w:lang w:val="el-GR"/>
        </w:rPr>
        <w:t xml:space="preserve">. </w:t>
      </w:r>
      <w:r w:rsidR="00B16C17" w:rsidRPr="00B16C17">
        <w:rPr>
          <w:lang w:val="el-GR"/>
        </w:rPr>
        <w:t>Ο διαχειριστής με τη σειρά του έχει όλες τις προηγούμενες δυνατότητες ενώ δύναται ακόμα να διαχειρίζεται τις ανακοινώσεις</w:t>
      </w:r>
      <w:r w:rsidR="00B16C17">
        <w:rPr>
          <w:lang w:val="el-GR"/>
        </w:rPr>
        <w:t xml:space="preserve"> (</w:t>
      </w:r>
      <w:r w:rsidR="00B16C17" w:rsidRPr="00B16C17">
        <w:rPr>
          <w:lang w:val="el-GR"/>
        </w:rPr>
        <w:t>να προσθέτει ή να διαγράφει και να διορθώνει τις ανακοινώσεις</w:t>
      </w:r>
      <w:r w:rsidR="00B16C17">
        <w:rPr>
          <w:lang w:val="el-GR"/>
        </w:rPr>
        <w:t xml:space="preserve">), </w:t>
      </w:r>
      <w:r w:rsidR="00B16C17" w:rsidRPr="00B16C17">
        <w:rPr>
          <w:lang w:val="el-GR"/>
        </w:rPr>
        <w:t>να διαχειρίζεται τα δεδομένα των αγωνιστικών</w:t>
      </w:r>
      <w:r w:rsidR="00B16C17">
        <w:rPr>
          <w:lang w:val="el-GR"/>
        </w:rPr>
        <w:t xml:space="preserve"> (</w:t>
      </w:r>
      <w:r w:rsidR="00B16C17" w:rsidRPr="00B16C17">
        <w:rPr>
          <w:lang w:val="el-GR"/>
        </w:rPr>
        <w:t>να ενημερών</w:t>
      </w:r>
      <w:r w:rsidR="00B16C17">
        <w:rPr>
          <w:lang w:val="el-GR"/>
        </w:rPr>
        <w:t>ει</w:t>
      </w:r>
      <w:r w:rsidR="00B16C17" w:rsidRPr="00B16C17">
        <w:rPr>
          <w:lang w:val="el-GR"/>
        </w:rPr>
        <w:t xml:space="preserve"> το σκορ</w:t>
      </w:r>
      <w:r w:rsidR="00B16C17">
        <w:rPr>
          <w:lang w:val="el-GR"/>
        </w:rPr>
        <w:t>,</w:t>
      </w:r>
      <w:r w:rsidR="00B16C17" w:rsidRPr="00B16C17">
        <w:rPr>
          <w:lang w:val="el-GR"/>
        </w:rPr>
        <w:t xml:space="preserve"> τις βαθμολογίες</w:t>
      </w:r>
      <w:r w:rsidR="00B16C17">
        <w:rPr>
          <w:lang w:val="el-GR"/>
        </w:rPr>
        <w:t>,</w:t>
      </w:r>
      <w:r w:rsidR="00B16C17" w:rsidRPr="00B16C17">
        <w:rPr>
          <w:lang w:val="el-GR"/>
        </w:rPr>
        <w:t xml:space="preserve"> το πρόγραμμα</w:t>
      </w:r>
      <w:r w:rsidR="00B16C17">
        <w:rPr>
          <w:lang w:val="el-GR"/>
        </w:rPr>
        <w:t xml:space="preserve"> κ.τ.λ.), </w:t>
      </w:r>
      <w:r w:rsidR="00B16C17" w:rsidRPr="00B16C17">
        <w:rPr>
          <w:lang w:val="el-GR"/>
        </w:rPr>
        <w:t>τέλος να διαχειρίζεται τα δεδομένα των ομάδων</w:t>
      </w:r>
      <w:r w:rsidR="00B16C17">
        <w:rPr>
          <w:lang w:val="el-GR"/>
        </w:rPr>
        <w:t xml:space="preserve"> (</w:t>
      </w:r>
      <w:r w:rsidR="00B16C17" w:rsidRPr="00B16C17">
        <w:rPr>
          <w:lang w:val="el-GR"/>
        </w:rPr>
        <w:t>π</w:t>
      </w:r>
      <w:r w:rsidR="00B16C17">
        <w:rPr>
          <w:lang w:val="el-GR"/>
        </w:rPr>
        <w:t>.</w:t>
      </w:r>
      <w:r w:rsidR="00B16C17" w:rsidRPr="00B16C17">
        <w:rPr>
          <w:lang w:val="el-GR"/>
        </w:rPr>
        <w:t>χ</w:t>
      </w:r>
      <w:r w:rsidR="00B16C17">
        <w:rPr>
          <w:lang w:val="el-GR"/>
        </w:rPr>
        <w:t>.</w:t>
      </w:r>
      <w:r w:rsidR="00B16C17" w:rsidRPr="00B16C17">
        <w:rPr>
          <w:lang w:val="el-GR"/>
        </w:rPr>
        <w:t xml:space="preserve"> να</w:t>
      </w:r>
      <w:r w:rsidR="00B16C17">
        <w:rPr>
          <w:lang w:val="el-GR"/>
        </w:rPr>
        <w:t xml:space="preserve"> διαχειρίζεται</w:t>
      </w:r>
      <w:r w:rsidR="00B16C17" w:rsidRPr="00B16C17">
        <w:rPr>
          <w:lang w:val="el-GR"/>
        </w:rPr>
        <w:t xml:space="preserve"> παίκτες</w:t>
      </w:r>
      <w:r w:rsidR="00B16C17">
        <w:rPr>
          <w:lang w:val="el-GR"/>
        </w:rPr>
        <w:t>,</w:t>
      </w:r>
      <w:r w:rsidR="009D17BA" w:rsidRPr="009D17BA">
        <w:rPr>
          <w:lang w:val="el-GR"/>
        </w:rPr>
        <w:t xml:space="preserve"> </w:t>
      </w:r>
      <w:r w:rsidR="009D17BA">
        <w:rPr>
          <w:lang w:val="el-GR"/>
        </w:rPr>
        <w:t>πληροφορίες</w:t>
      </w:r>
      <w:r w:rsidR="00B16C17" w:rsidRPr="00B16C17">
        <w:rPr>
          <w:lang w:val="el-GR"/>
        </w:rPr>
        <w:t xml:space="preserve"> και στατιστικά της ομάδας</w:t>
      </w:r>
      <w:r w:rsidR="00B16C17">
        <w:rPr>
          <w:lang w:val="el-GR"/>
        </w:rPr>
        <w:t>).</w:t>
      </w:r>
      <w:r w:rsidR="00EA03E1">
        <w:rPr>
          <w:lang w:val="el-GR"/>
        </w:rPr>
        <w:t xml:space="preserve"> </w:t>
      </w:r>
    </w:p>
    <w:p w14:paraId="490AB34D" w14:textId="020D64B5" w:rsidR="00044458" w:rsidRPr="00044458" w:rsidRDefault="000E505F" w:rsidP="00C07900">
      <w:pPr>
        <w:pStyle w:val="PostHeadPara"/>
        <w:rPr>
          <w:lang w:val="el-GR"/>
        </w:rPr>
      </w:pPr>
      <w:r w:rsidRPr="000E505F">
        <w:rPr>
          <w:lang w:val="el-GR"/>
        </w:rPr>
        <w:t xml:space="preserve">    </w:t>
      </w:r>
      <w:r w:rsidR="00EA03E1" w:rsidRPr="00EA03E1">
        <w:rPr>
          <w:lang w:val="el-GR"/>
        </w:rPr>
        <w:t>Σημαντική βοήθεια σε αυτό το κομμάτι της εργασίας λάβαμε παρατηρώντας την ιστοσελίδα του τοπικού πρωταθλήματος καλαθοσφαίρισης της Αχαΐας</w:t>
      </w:r>
      <w:r w:rsidR="00223949">
        <w:rPr>
          <w:lang w:val="el-GR"/>
        </w:rPr>
        <w:t xml:space="preserve"> – αν και η εφαρμογή μας αναφέρεται σε πρωτάθλημα ποδοσφαίρου</w:t>
      </w:r>
      <w:r w:rsidR="00055270">
        <w:rPr>
          <w:lang w:val="el-GR"/>
        </w:rPr>
        <w:t>, η σελίδα της ΕΣΚΑΗ είχε μια όμορφη και χρήσιμη</w:t>
      </w:r>
      <w:r w:rsidR="00223949">
        <w:rPr>
          <w:lang w:val="el-GR"/>
        </w:rPr>
        <w:t xml:space="preserve"> </w:t>
      </w:r>
      <w:r w:rsidR="00B67311">
        <w:rPr>
          <w:lang w:val="el-GR"/>
        </w:rPr>
        <w:t xml:space="preserve">για εμάς </w:t>
      </w:r>
      <w:r w:rsidR="00055270">
        <w:rPr>
          <w:lang w:val="el-GR"/>
        </w:rPr>
        <w:t xml:space="preserve">κατασκευή </w:t>
      </w:r>
      <w:r w:rsidR="00223949">
        <w:rPr>
          <w:lang w:val="el-GR"/>
        </w:rPr>
        <w:t xml:space="preserve">- </w:t>
      </w:r>
      <w:r w:rsidR="00EA03E1" w:rsidRPr="00EA03E1">
        <w:rPr>
          <w:lang w:val="el-GR"/>
        </w:rPr>
        <w:t>καθώς και</w:t>
      </w:r>
      <w:r w:rsidR="00EA03E1">
        <w:rPr>
          <w:lang w:val="el-GR"/>
        </w:rPr>
        <w:t xml:space="preserve"> από</w:t>
      </w:r>
      <w:r w:rsidR="00EA03E1" w:rsidRPr="00EA03E1">
        <w:rPr>
          <w:lang w:val="el-GR"/>
        </w:rPr>
        <w:t xml:space="preserve"> </w:t>
      </w:r>
      <w:r w:rsidR="00EA03E1">
        <w:rPr>
          <w:lang w:val="el-GR"/>
        </w:rPr>
        <w:t>την</w:t>
      </w:r>
      <w:r w:rsidR="00EA03E1" w:rsidRPr="00EA03E1">
        <w:rPr>
          <w:lang w:val="el-GR"/>
        </w:rPr>
        <w:t xml:space="preserve"> εμπειρία</w:t>
      </w:r>
      <w:r w:rsidR="00EA03E1">
        <w:rPr>
          <w:lang w:val="el-GR"/>
        </w:rPr>
        <w:t xml:space="preserve"> μας </w:t>
      </w:r>
      <w:r w:rsidR="00EA03E1" w:rsidRPr="00EA03E1">
        <w:rPr>
          <w:lang w:val="el-GR"/>
        </w:rPr>
        <w:t xml:space="preserve">ως αθλητές αλλά </w:t>
      </w:r>
      <w:r w:rsidR="00EA03E1" w:rsidRPr="00EA03E1">
        <w:rPr>
          <w:lang w:val="el-GR"/>
        </w:rPr>
        <w:lastRenderedPageBreak/>
        <w:t>και φίλαθλοι</w:t>
      </w:r>
      <w:r w:rsidR="00EA03E1">
        <w:rPr>
          <w:lang w:val="el-GR"/>
        </w:rPr>
        <w:t>.</w:t>
      </w:r>
      <w:r w:rsidR="00D5567D">
        <w:rPr>
          <w:lang w:val="el-GR"/>
        </w:rPr>
        <w:t xml:space="preserve"> Έτσι καταφέραμε να παραμείνουμε στα πλαίσια των αναγκών ενός τοπικού πρωταθλήματος σε συνδυασμό με κάποια πιο φιλόδοξα χαρακτηριστικά.</w:t>
      </w:r>
    </w:p>
    <w:p w14:paraId="3F4B3994" w14:textId="5673BED7" w:rsidR="00E336E2" w:rsidRDefault="000E505F" w:rsidP="00F35065">
      <w:pPr>
        <w:pStyle w:val="Para"/>
        <w:ind w:firstLine="0"/>
        <w:rPr>
          <w:lang w:val="el-GR"/>
        </w:rPr>
      </w:pPr>
      <w:r w:rsidRPr="000E505F">
        <w:rPr>
          <w:lang w:val="el-GR"/>
        </w:rPr>
        <w:t xml:space="preserve">    </w:t>
      </w:r>
      <w:r w:rsidR="00685ABA" w:rsidRPr="00685ABA">
        <w:rPr>
          <w:lang w:val="el-GR"/>
        </w:rPr>
        <w:t>Στη συνέχεια</w:t>
      </w:r>
      <w:r w:rsidR="00C075A0">
        <w:rPr>
          <w:lang w:val="el-GR"/>
        </w:rPr>
        <w:t>,</w:t>
      </w:r>
      <w:r w:rsidR="00685ABA" w:rsidRPr="00685ABA">
        <w:rPr>
          <w:lang w:val="el-GR"/>
        </w:rPr>
        <w:t xml:space="preserve"> χρησιμοποιήσαμε το εργαλείο </w:t>
      </w:r>
      <w:r w:rsidR="00685ABA">
        <w:t>FIGMA</w:t>
      </w:r>
      <w:r w:rsidR="00685ABA" w:rsidRPr="00685ABA">
        <w:rPr>
          <w:lang w:val="el-GR"/>
        </w:rPr>
        <w:t xml:space="preserve"> για να ξεκινήσουμε να σχεδιάζουμε τη διεπαφή της εφαρμογής </w:t>
      </w:r>
      <w:r w:rsidR="00C075A0">
        <w:rPr>
          <w:lang w:val="el-GR"/>
        </w:rPr>
        <w:t>μας,</w:t>
      </w:r>
      <w:r w:rsidR="00685ABA" w:rsidRPr="00685ABA">
        <w:rPr>
          <w:lang w:val="el-GR"/>
        </w:rPr>
        <w:t xml:space="preserve"> έχοντας υπόψη το μοντέλο που καθορίσαμε προηγουμένως</w:t>
      </w:r>
      <w:r w:rsidR="00EA03E1">
        <w:rPr>
          <w:lang w:val="el-GR"/>
        </w:rPr>
        <w:t xml:space="preserve">. </w:t>
      </w:r>
      <w:r w:rsidR="00EA03E1" w:rsidRPr="00EA03E1">
        <w:rPr>
          <w:lang w:val="el-GR"/>
        </w:rPr>
        <w:t>Σε αυτό το στάδιο αντλήσαμε έμπνευση από τις ιστοσελίδες του ελληνικού ποδοσφαιρικού πρωταθλήματος καθώς και του αγγλικού</w:t>
      </w:r>
      <w:r w:rsidR="00685ABA">
        <w:rPr>
          <w:lang w:val="el-GR"/>
        </w:rPr>
        <w:t xml:space="preserve">. </w:t>
      </w:r>
    </w:p>
    <w:p w14:paraId="360C6B61" w14:textId="4CFCFE18" w:rsidR="00F35065" w:rsidRPr="006F1943" w:rsidRDefault="000E505F" w:rsidP="00605343">
      <w:pPr>
        <w:pStyle w:val="ParaContinue"/>
        <w:ind w:firstLine="0"/>
        <w:rPr>
          <w:lang w:val="el-GR"/>
        </w:rPr>
      </w:pPr>
      <w:r w:rsidRPr="000E505F">
        <w:rPr>
          <w:lang w:val="el-GR"/>
        </w:rPr>
        <w:t xml:space="preserve">    </w:t>
      </w:r>
      <w:r w:rsidR="00605343">
        <w:rPr>
          <w:lang w:val="el-GR"/>
        </w:rPr>
        <w:t xml:space="preserve">Εφόσον καταλήξαμε στη σχεδίαση ξεκινήσαμε την υλοποίηση της σελίδας σε τεχνολογίες </w:t>
      </w:r>
      <w:r w:rsidR="00605343">
        <w:t>HTML</w:t>
      </w:r>
      <w:r w:rsidR="00605343">
        <w:rPr>
          <w:lang w:val="el-GR"/>
        </w:rPr>
        <w:t xml:space="preserve">, </w:t>
      </w:r>
      <w:r w:rsidR="00605343">
        <w:t>CSS</w:t>
      </w:r>
      <w:r w:rsidR="00605343" w:rsidRPr="00605343">
        <w:rPr>
          <w:lang w:val="el-GR"/>
        </w:rPr>
        <w:t xml:space="preserve"> </w:t>
      </w:r>
      <w:r w:rsidR="00605343">
        <w:rPr>
          <w:lang w:val="el-GR"/>
        </w:rPr>
        <w:t>και</w:t>
      </w:r>
      <w:r w:rsidR="00605343" w:rsidRPr="00605343">
        <w:rPr>
          <w:lang w:val="el-GR"/>
        </w:rPr>
        <w:t xml:space="preserve"> </w:t>
      </w:r>
      <w:r w:rsidR="00605343">
        <w:t>Express</w:t>
      </w:r>
      <w:r w:rsidR="00605343" w:rsidRPr="00605343">
        <w:rPr>
          <w:lang w:val="el-GR"/>
        </w:rPr>
        <w:t>-</w:t>
      </w:r>
      <w:r w:rsidR="00605343">
        <w:t>Handlebars</w:t>
      </w:r>
      <w:r w:rsidR="00605343" w:rsidRPr="00605343">
        <w:rPr>
          <w:lang w:val="el-GR"/>
        </w:rPr>
        <w:t xml:space="preserve">, </w:t>
      </w:r>
      <w:r w:rsidR="00605343">
        <w:rPr>
          <w:lang w:val="el-GR"/>
        </w:rPr>
        <w:t>δίνοντας τη μορφή και το στυλ στα στοιχεία της ιστοσελίδας. Παράλληλα κατασκευάσαμε μια βάση δεδομένων</w:t>
      </w:r>
      <w:r w:rsidR="00C144EB" w:rsidRPr="00C144EB">
        <w:rPr>
          <w:lang w:val="el-GR"/>
        </w:rPr>
        <w:t xml:space="preserve"> </w:t>
      </w:r>
      <w:r w:rsidR="00C144EB">
        <w:rPr>
          <w:lang w:val="el-GR"/>
        </w:rPr>
        <w:t xml:space="preserve">με χρήση </w:t>
      </w:r>
      <w:r w:rsidR="00C144EB">
        <w:t>SQLite</w:t>
      </w:r>
      <w:r w:rsidR="00605343">
        <w:rPr>
          <w:lang w:val="el-GR"/>
        </w:rPr>
        <w:t xml:space="preserve"> για να αποθηκεύουμε και να αντλούμε σημαντικές πληροφορίες για το πρωτάθλημα, π.χ. </w:t>
      </w:r>
      <w:r w:rsidR="00CA3084">
        <w:rPr>
          <w:lang w:val="el-GR"/>
        </w:rPr>
        <w:t>δεδομένα για τις ομάδες, τους παίκτες, τους αγώνες κ.τ.λ.</w:t>
      </w:r>
      <w:r w:rsidR="00C144EB" w:rsidRPr="00C144EB">
        <w:rPr>
          <w:lang w:val="el-GR"/>
        </w:rPr>
        <w:t xml:space="preserve"> </w:t>
      </w:r>
      <w:r w:rsidR="00C144EB">
        <w:rPr>
          <w:lang w:val="el-GR"/>
        </w:rPr>
        <w:t xml:space="preserve">Για τη διαχείριση των δεδομένων στη βάση χρησιμοποιούμε τη βιβλιοθήκη </w:t>
      </w:r>
      <w:r w:rsidR="00C144EB">
        <w:t>Better</w:t>
      </w:r>
      <w:r w:rsidR="00C144EB" w:rsidRPr="00C144EB">
        <w:rPr>
          <w:lang w:val="el-GR"/>
        </w:rPr>
        <w:t>-</w:t>
      </w:r>
      <w:r w:rsidR="002768F2">
        <w:t>SQLite</w:t>
      </w:r>
      <w:r w:rsidR="00C144EB">
        <w:rPr>
          <w:lang w:val="el-GR"/>
        </w:rPr>
        <w:t>, για την είσοδο του διαχειριστή στο σύστημα</w:t>
      </w:r>
      <w:r w:rsidR="00D8001A">
        <w:rPr>
          <w:lang w:val="el-GR"/>
        </w:rPr>
        <w:t>,</w:t>
      </w:r>
      <w:r w:rsidR="00C144EB">
        <w:rPr>
          <w:lang w:val="el-GR"/>
        </w:rPr>
        <w:t xml:space="preserve"> τη βιβλιοθήκη </w:t>
      </w:r>
      <w:r w:rsidR="00C144EB">
        <w:t>Express</w:t>
      </w:r>
      <w:r w:rsidR="00C144EB" w:rsidRPr="00C144EB">
        <w:rPr>
          <w:lang w:val="el-GR"/>
        </w:rPr>
        <w:t>-</w:t>
      </w:r>
      <w:r w:rsidR="00C144EB">
        <w:t>sessions</w:t>
      </w:r>
      <w:r w:rsidR="00C144EB" w:rsidRPr="00C144EB">
        <w:rPr>
          <w:lang w:val="el-GR"/>
        </w:rPr>
        <w:t xml:space="preserve"> </w:t>
      </w:r>
      <w:r w:rsidR="00C144EB">
        <w:rPr>
          <w:lang w:val="el-GR"/>
        </w:rPr>
        <w:t xml:space="preserve">και γενικότερα τις τεχνολογίες </w:t>
      </w:r>
      <w:r w:rsidR="00C144EB">
        <w:t>Node</w:t>
      </w:r>
      <w:r w:rsidR="00C144EB" w:rsidRPr="00C144EB">
        <w:rPr>
          <w:lang w:val="el-GR"/>
        </w:rPr>
        <w:t>.</w:t>
      </w:r>
      <w:proofErr w:type="spellStart"/>
      <w:r w:rsidR="00C144EB">
        <w:t>js</w:t>
      </w:r>
      <w:proofErr w:type="spellEnd"/>
      <w:r w:rsidR="006F1943" w:rsidRPr="006F1943">
        <w:rPr>
          <w:lang w:val="el-GR"/>
        </w:rPr>
        <w:t xml:space="preserve"> </w:t>
      </w:r>
      <w:r w:rsidR="006F1943">
        <w:rPr>
          <w:lang w:val="el-GR"/>
        </w:rPr>
        <w:t>και</w:t>
      </w:r>
      <w:r w:rsidR="00C144EB" w:rsidRPr="00C144EB">
        <w:rPr>
          <w:lang w:val="el-GR"/>
        </w:rPr>
        <w:t xml:space="preserve"> </w:t>
      </w:r>
      <w:r w:rsidR="00C144EB">
        <w:t>Express</w:t>
      </w:r>
      <w:r w:rsidR="00C144EB" w:rsidRPr="00C144EB">
        <w:rPr>
          <w:lang w:val="el-GR"/>
        </w:rPr>
        <w:t>.</w:t>
      </w:r>
      <w:proofErr w:type="spellStart"/>
      <w:r w:rsidR="00C144EB">
        <w:t>js</w:t>
      </w:r>
      <w:proofErr w:type="spellEnd"/>
      <w:r w:rsidR="006F1943">
        <w:rPr>
          <w:lang w:val="el-GR"/>
        </w:rPr>
        <w:t xml:space="preserve"> για την υλοποίηση των λειτουργιών της εφαρμογής.</w:t>
      </w:r>
    </w:p>
    <w:p w14:paraId="4CD85E90" w14:textId="6B335E19" w:rsidR="003C45D1" w:rsidRDefault="000E505F" w:rsidP="003C45D1">
      <w:pPr>
        <w:pStyle w:val="ParaContinue"/>
        <w:ind w:firstLine="0"/>
        <w:rPr>
          <w:lang w:val="el-GR"/>
        </w:rPr>
      </w:pPr>
      <w:r w:rsidRPr="000E505F">
        <w:rPr>
          <w:lang w:val="el-GR"/>
        </w:rPr>
        <w:t xml:space="preserve">    </w:t>
      </w:r>
      <w:r w:rsidR="00AF2869">
        <w:rPr>
          <w:lang w:val="el-GR"/>
        </w:rPr>
        <w:t xml:space="preserve">Η διαδικασία που ακολουθήσαμε </w:t>
      </w:r>
      <w:r w:rsidR="00211397">
        <w:rPr>
          <w:lang w:val="el-GR"/>
        </w:rPr>
        <w:t xml:space="preserve">στην ανάπτυξη της εργασίας </w:t>
      </w:r>
      <w:r w:rsidR="00415F18">
        <w:rPr>
          <w:lang w:val="el-GR"/>
        </w:rPr>
        <w:t xml:space="preserve">μας </w:t>
      </w:r>
      <w:r w:rsidR="00521DFD">
        <w:rPr>
          <w:lang w:val="el-GR"/>
        </w:rPr>
        <w:t>συμβαδίζει με την</w:t>
      </w:r>
      <w:r w:rsidR="00CC61B3">
        <w:rPr>
          <w:lang w:val="el-GR"/>
        </w:rPr>
        <w:t xml:space="preserve"> </w:t>
      </w:r>
      <w:r w:rsidR="00CC61B3">
        <w:t>Agile</w:t>
      </w:r>
      <w:r w:rsidR="00CC61B3" w:rsidRPr="00CC61B3">
        <w:rPr>
          <w:lang w:val="el-GR"/>
        </w:rPr>
        <w:t xml:space="preserve"> </w:t>
      </w:r>
      <w:r w:rsidR="00BC422C">
        <w:rPr>
          <w:lang w:val="el-GR"/>
        </w:rPr>
        <w:t xml:space="preserve">φιλοσοφία, αφού δεν ολοκληρώναμε </w:t>
      </w:r>
      <w:r w:rsidR="004A6D74">
        <w:rPr>
          <w:lang w:val="el-GR"/>
        </w:rPr>
        <w:t>απλά βήματα</w:t>
      </w:r>
      <w:r w:rsidR="00035F65">
        <w:rPr>
          <w:lang w:val="el-GR"/>
        </w:rPr>
        <w:t xml:space="preserve"> το ένα μετά το άλλο</w:t>
      </w:r>
      <w:r w:rsidR="00AA3B7D">
        <w:rPr>
          <w:lang w:val="el-GR"/>
        </w:rPr>
        <w:t xml:space="preserve">. </w:t>
      </w:r>
      <w:r w:rsidR="006C61CC">
        <w:rPr>
          <w:lang w:val="el-GR"/>
        </w:rPr>
        <w:t xml:space="preserve">Κατά το σχεδιασμό της </w:t>
      </w:r>
      <w:r w:rsidR="00CA3084">
        <w:rPr>
          <w:lang w:val="el-GR"/>
        </w:rPr>
        <w:t>εφαρμογής</w:t>
      </w:r>
      <w:r w:rsidR="006C61CC">
        <w:rPr>
          <w:lang w:val="el-GR"/>
        </w:rPr>
        <w:t xml:space="preserve"> </w:t>
      </w:r>
      <w:r w:rsidR="001E1C8E">
        <w:rPr>
          <w:lang w:val="el-GR"/>
        </w:rPr>
        <w:t xml:space="preserve">είχαμε ήδη ξεκινήσει </w:t>
      </w:r>
      <w:r w:rsidR="001401C7">
        <w:rPr>
          <w:lang w:val="el-GR"/>
        </w:rPr>
        <w:t xml:space="preserve">να σκεφτόμαστε </w:t>
      </w:r>
      <w:r w:rsidR="005A4106">
        <w:rPr>
          <w:lang w:val="el-GR"/>
        </w:rPr>
        <w:t xml:space="preserve">αν ταιριάζουν οι </w:t>
      </w:r>
      <w:r w:rsidR="00035F65">
        <w:rPr>
          <w:lang w:val="el-GR"/>
        </w:rPr>
        <w:t>ιδέες</w:t>
      </w:r>
      <w:r w:rsidR="005A4106">
        <w:rPr>
          <w:lang w:val="el-GR"/>
        </w:rPr>
        <w:t xml:space="preserve"> μας με </w:t>
      </w:r>
      <w:r w:rsidR="007F137E">
        <w:rPr>
          <w:lang w:val="el-GR"/>
        </w:rPr>
        <w:t xml:space="preserve">την </w:t>
      </w:r>
      <w:r w:rsidR="00735EB3">
        <w:rPr>
          <w:lang w:val="el-GR"/>
        </w:rPr>
        <w:t xml:space="preserve">υλοποίηση και δη το </w:t>
      </w:r>
      <w:r w:rsidR="00F20FB6">
        <w:rPr>
          <w:lang w:val="el-GR"/>
        </w:rPr>
        <w:t xml:space="preserve">προγραμματιστικό </w:t>
      </w:r>
      <w:r w:rsidR="00F40EDC">
        <w:rPr>
          <w:lang w:val="el-GR"/>
        </w:rPr>
        <w:t>κομμάτι του πρότζεκτ</w:t>
      </w:r>
      <w:r w:rsidR="000C633E">
        <w:rPr>
          <w:lang w:val="el-GR"/>
        </w:rPr>
        <w:t xml:space="preserve">, ενώ </w:t>
      </w:r>
      <w:r w:rsidR="006E32A0">
        <w:rPr>
          <w:lang w:val="el-GR"/>
        </w:rPr>
        <w:t xml:space="preserve">κατά τη συγγραφή του κώδικα για την κατασκευή </w:t>
      </w:r>
      <w:r w:rsidR="00F75129">
        <w:rPr>
          <w:lang w:val="el-GR"/>
        </w:rPr>
        <w:t xml:space="preserve">της </w:t>
      </w:r>
      <w:r w:rsidR="00CA3084">
        <w:rPr>
          <w:lang w:val="el-GR"/>
        </w:rPr>
        <w:t>ιστοσελίδας και της βάσης δεδομένων</w:t>
      </w:r>
      <w:r w:rsidR="006C4795">
        <w:rPr>
          <w:lang w:val="el-GR"/>
        </w:rPr>
        <w:t>,</w:t>
      </w:r>
      <w:r w:rsidR="00F75129">
        <w:rPr>
          <w:lang w:val="el-GR"/>
        </w:rPr>
        <w:t xml:space="preserve"> </w:t>
      </w:r>
      <w:r w:rsidR="00932FDF">
        <w:rPr>
          <w:lang w:val="el-GR"/>
        </w:rPr>
        <w:t>επιστρέ</w:t>
      </w:r>
      <w:r w:rsidR="00083D85">
        <w:rPr>
          <w:lang w:val="el-GR"/>
        </w:rPr>
        <w:t xml:space="preserve">ψαμε πίσω στα εννοιολογικά και σχεσιακά μοντέλα </w:t>
      </w:r>
      <w:r w:rsidR="00047706">
        <w:rPr>
          <w:lang w:val="el-GR"/>
        </w:rPr>
        <w:t>για να κάνουμε μικρές διορθώσεις</w:t>
      </w:r>
      <w:r w:rsidR="003C4D74">
        <w:rPr>
          <w:lang w:val="el-GR"/>
        </w:rPr>
        <w:t xml:space="preserve"> που θα</w:t>
      </w:r>
      <w:r w:rsidR="00AB31C6">
        <w:rPr>
          <w:lang w:val="el-GR"/>
        </w:rPr>
        <w:t xml:space="preserve"> βελτίωναν το συνολικό αποτ</w:t>
      </w:r>
      <w:r w:rsidR="00A9604B">
        <w:rPr>
          <w:lang w:val="el-GR"/>
        </w:rPr>
        <w:t>έ</w:t>
      </w:r>
      <w:r w:rsidR="00AB31C6">
        <w:rPr>
          <w:lang w:val="el-GR"/>
        </w:rPr>
        <w:t>λεσμα</w:t>
      </w:r>
      <w:r w:rsidR="00A9604B">
        <w:rPr>
          <w:lang w:val="el-GR"/>
        </w:rPr>
        <w:t>.</w:t>
      </w:r>
      <w:r w:rsidR="00363DCC">
        <w:rPr>
          <w:lang w:val="el-GR"/>
        </w:rPr>
        <w:t xml:space="preserve"> Με αυτό τον τρόπο θεωρούμε ότι</w:t>
      </w:r>
      <w:r w:rsidR="00764246">
        <w:rPr>
          <w:lang w:val="el-GR"/>
        </w:rPr>
        <w:t>,</w:t>
      </w:r>
      <w:r w:rsidR="00363DCC">
        <w:rPr>
          <w:lang w:val="el-GR"/>
        </w:rPr>
        <w:t xml:space="preserve"> </w:t>
      </w:r>
      <w:r w:rsidR="001F6609">
        <w:rPr>
          <w:lang w:val="el-GR"/>
        </w:rPr>
        <w:t xml:space="preserve">παρά τη </w:t>
      </w:r>
      <w:r w:rsidR="00BC7F05">
        <w:rPr>
          <w:lang w:val="el-GR"/>
        </w:rPr>
        <w:t>χρον</w:t>
      </w:r>
      <w:r w:rsidR="00BD3A04">
        <w:rPr>
          <w:lang w:val="el-GR"/>
        </w:rPr>
        <w:t>ική ταύτιση</w:t>
      </w:r>
      <w:r w:rsidR="00EB0EA4">
        <w:rPr>
          <w:lang w:val="el-GR"/>
        </w:rPr>
        <w:t xml:space="preserve"> </w:t>
      </w:r>
      <w:r w:rsidR="00877D8B">
        <w:rPr>
          <w:lang w:val="el-GR"/>
        </w:rPr>
        <w:t>των ενεργειών</w:t>
      </w:r>
      <w:r w:rsidR="00764246">
        <w:rPr>
          <w:lang w:val="el-GR"/>
        </w:rPr>
        <w:t xml:space="preserve"> </w:t>
      </w:r>
      <w:r w:rsidR="003462A0">
        <w:rPr>
          <w:lang w:val="el-GR"/>
        </w:rPr>
        <w:t>–</w:t>
      </w:r>
      <w:r w:rsidR="00502571">
        <w:rPr>
          <w:lang w:val="el-GR"/>
        </w:rPr>
        <w:t xml:space="preserve"> </w:t>
      </w:r>
      <w:r w:rsidR="003462A0">
        <w:rPr>
          <w:lang w:val="el-GR"/>
        </w:rPr>
        <w:t>ο σχεδιασμός</w:t>
      </w:r>
      <w:r w:rsidR="00010241">
        <w:rPr>
          <w:lang w:val="el-GR"/>
        </w:rPr>
        <w:t xml:space="preserve"> και </w:t>
      </w:r>
      <w:r w:rsidR="00405567">
        <w:rPr>
          <w:lang w:val="el-GR"/>
        </w:rPr>
        <w:t xml:space="preserve">η κατασκευή της </w:t>
      </w:r>
      <w:r w:rsidR="00CA3084">
        <w:rPr>
          <w:lang w:val="el-GR"/>
        </w:rPr>
        <w:t>εφαρμογής</w:t>
      </w:r>
      <w:r w:rsidR="00405567">
        <w:rPr>
          <w:lang w:val="el-GR"/>
        </w:rPr>
        <w:t xml:space="preserve"> </w:t>
      </w:r>
      <w:r w:rsidR="00862C52">
        <w:rPr>
          <w:lang w:val="el-GR"/>
        </w:rPr>
        <w:t>ολοκληρώθηκαν</w:t>
      </w:r>
      <w:r w:rsidR="00BD4B4D">
        <w:rPr>
          <w:lang w:val="el-GR"/>
        </w:rPr>
        <w:t xml:space="preserve"> σχεδόν</w:t>
      </w:r>
      <w:r w:rsidR="00862C52">
        <w:rPr>
          <w:lang w:val="el-GR"/>
        </w:rPr>
        <w:t xml:space="preserve"> ταυτόχρονα</w:t>
      </w:r>
      <w:r w:rsidR="001B6DAF">
        <w:rPr>
          <w:lang w:val="el-GR"/>
        </w:rPr>
        <w:t xml:space="preserve"> </w:t>
      </w:r>
      <w:r w:rsidR="00271746">
        <w:rPr>
          <w:lang w:val="el-GR"/>
        </w:rPr>
        <w:t>–</w:t>
      </w:r>
      <w:r w:rsidR="001B6DAF">
        <w:rPr>
          <w:lang w:val="el-GR"/>
        </w:rPr>
        <w:t xml:space="preserve"> </w:t>
      </w:r>
      <w:r w:rsidR="00271746">
        <w:rPr>
          <w:lang w:val="el-GR"/>
        </w:rPr>
        <w:t>πετύχαμε</w:t>
      </w:r>
      <w:r w:rsidR="00BD4B4D">
        <w:rPr>
          <w:lang w:val="el-GR"/>
        </w:rPr>
        <w:t xml:space="preserve"> </w:t>
      </w:r>
      <w:r w:rsidR="00EA3140">
        <w:rPr>
          <w:lang w:val="el-GR"/>
        </w:rPr>
        <w:t>πιο αποτελεσματικά το στόχο μας</w:t>
      </w:r>
      <w:r w:rsidR="00BC7F05">
        <w:rPr>
          <w:lang w:val="el-GR"/>
        </w:rPr>
        <w:t>.</w:t>
      </w:r>
    </w:p>
    <w:p w14:paraId="3F09589C" w14:textId="77777777" w:rsidR="007D2808" w:rsidRDefault="007D2808" w:rsidP="003C45D1">
      <w:pPr>
        <w:pStyle w:val="ParaContinue"/>
        <w:ind w:firstLine="0"/>
        <w:rPr>
          <w:lang w:val="el-GR"/>
        </w:rPr>
      </w:pPr>
    </w:p>
    <w:p w14:paraId="0EDF8CDD" w14:textId="69BCC8A9" w:rsidR="005B434B" w:rsidRDefault="00E51275" w:rsidP="00323B32">
      <w:pPr>
        <w:pStyle w:val="Head1"/>
      </w:pPr>
      <w:r>
        <w:rPr>
          <w:lang w:val="el-GR"/>
        </w:rPr>
        <w:t>ΑΞΙΟΛΟΓΗΣΗ</w:t>
      </w:r>
    </w:p>
    <w:p w14:paraId="47AB7602" w14:textId="77777777" w:rsidR="003725DD" w:rsidRDefault="00053415" w:rsidP="003725DD">
      <w:pPr>
        <w:pStyle w:val="Para"/>
        <w:ind w:firstLine="0"/>
        <w:rPr>
          <w:lang w:val="el-GR"/>
        </w:rPr>
      </w:pPr>
      <w:r>
        <w:rPr>
          <w:lang w:val="el-GR"/>
        </w:rPr>
        <w:t>Τα κρ</w:t>
      </w:r>
      <w:r w:rsidR="003F02D6">
        <w:rPr>
          <w:lang w:val="el-GR"/>
        </w:rPr>
        <w:t xml:space="preserve">ιτήρια αξιολόγησης που </w:t>
      </w:r>
      <w:r w:rsidR="00E6345E">
        <w:rPr>
          <w:lang w:val="el-GR"/>
        </w:rPr>
        <w:t xml:space="preserve">θέσαμε </w:t>
      </w:r>
      <w:r w:rsidR="000716C5">
        <w:rPr>
          <w:lang w:val="el-GR"/>
        </w:rPr>
        <w:t xml:space="preserve">για να καθορίσουμε </w:t>
      </w:r>
      <w:r w:rsidR="00DB2089">
        <w:rPr>
          <w:lang w:val="el-GR"/>
        </w:rPr>
        <w:t>την ικανοποιητική ολοκλήρωση της εργασίας ήταν τα εξής</w:t>
      </w:r>
      <w:r w:rsidR="00945405">
        <w:rPr>
          <w:lang w:val="el-GR"/>
        </w:rPr>
        <w:t xml:space="preserve">: </w:t>
      </w:r>
      <w:r w:rsidR="00197D56">
        <w:rPr>
          <w:lang w:val="el-GR"/>
        </w:rPr>
        <w:t>λειτουργικότητα, αποτελεσματικότητα</w:t>
      </w:r>
      <w:r w:rsidR="00486B78">
        <w:rPr>
          <w:lang w:val="el-GR"/>
        </w:rPr>
        <w:t xml:space="preserve"> και </w:t>
      </w:r>
      <w:r w:rsidR="00DC36D4">
        <w:rPr>
          <w:lang w:val="el-GR"/>
        </w:rPr>
        <w:t>χρησιμότητα</w:t>
      </w:r>
      <w:r w:rsidR="00486B78">
        <w:rPr>
          <w:lang w:val="el-GR"/>
        </w:rPr>
        <w:t>.</w:t>
      </w:r>
    </w:p>
    <w:p w14:paraId="66CF5908" w14:textId="78F62D0F" w:rsidR="003725DD" w:rsidRDefault="00F95C10" w:rsidP="003725DD">
      <w:pPr>
        <w:pStyle w:val="Para"/>
        <w:ind w:firstLine="0"/>
        <w:rPr>
          <w:lang w:val="el-GR"/>
        </w:rPr>
      </w:pPr>
      <w:r w:rsidRPr="00F95C10">
        <w:rPr>
          <w:lang w:val="el-GR"/>
        </w:rPr>
        <w:t xml:space="preserve">    </w:t>
      </w:r>
      <w:r w:rsidR="00F128E3">
        <w:rPr>
          <w:lang w:val="el-GR"/>
        </w:rPr>
        <w:t xml:space="preserve">Όσον αφορά </w:t>
      </w:r>
      <w:r w:rsidR="003725DD" w:rsidRPr="003725DD">
        <w:rPr>
          <w:lang w:val="el-GR"/>
        </w:rPr>
        <w:t>την πλευρά του διαχειριστή, θέλουμε απόλυτη επιτυχία στο αρχικό πάνελ για πρόσβαση με τον προσωπικό κωδικό του στις επιπλέον δυνατότητες της εφαρμογής</w:t>
      </w:r>
      <w:r w:rsidR="005C0A1C">
        <w:rPr>
          <w:lang w:val="el-GR"/>
        </w:rPr>
        <w:t xml:space="preserve">, </w:t>
      </w:r>
      <w:r w:rsidR="003725DD" w:rsidRPr="003725DD">
        <w:rPr>
          <w:lang w:val="el-GR"/>
        </w:rPr>
        <w:t>όπως τις περιγράψαμε, δηλαδή να δέχεται το σύστημα αποκλειστικά και μόνο τον σωστό κωδικό και να απορρίπτει τους άλλους. Αφού ολοκληρωθεί η διαδικασία αναγνώρισης, να ανοίξει πλέον σωστά στη σελίδα του διαχειριστή και να δύναται να ολοκληρώνει όλες τις δι</w:t>
      </w:r>
      <w:r w:rsidR="005C0A1C">
        <w:rPr>
          <w:lang w:val="el-GR"/>
        </w:rPr>
        <w:t>αθέσιμες</w:t>
      </w:r>
      <w:r w:rsidR="00A94E53">
        <w:rPr>
          <w:lang w:val="el-GR"/>
        </w:rPr>
        <w:t xml:space="preserve"> </w:t>
      </w:r>
      <w:r w:rsidR="003725DD" w:rsidRPr="003725DD">
        <w:rPr>
          <w:lang w:val="el-GR"/>
        </w:rPr>
        <w:t xml:space="preserve"> διεργασίες. Για παράδειγμα να δέχεται και να αποθηκεύει σωστά στη βάση όποιες αλλαγές ή προσθήκες, είτε στις αγωνιστικές είτε στις ομάδες είτε στις ανακοινώσεις, που πραγματοποιεί ο διαχειριστής.</w:t>
      </w:r>
    </w:p>
    <w:p w14:paraId="02D73423" w14:textId="53399531" w:rsidR="003725DD" w:rsidRPr="00611CBB" w:rsidRDefault="00F95C10" w:rsidP="003725DD">
      <w:pPr>
        <w:pStyle w:val="Para"/>
        <w:ind w:firstLine="0"/>
        <w:rPr>
          <w:lang w:val="el-GR"/>
        </w:rPr>
      </w:pPr>
      <w:r w:rsidRPr="00F95C10">
        <w:rPr>
          <w:lang w:val="el-GR"/>
        </w:rPr>
        <w:t xml:space="preserve">    </w:t>
      </w:r>
      <w:r w:rsidR="003725DD" w:rsidRPr="003725DD">
        <w:rPr>
          <w:lang w:val="el-GR"/>
        </w:rPr>
        <w:t>Αναφορικά με τις δυνατότητες που δίνουμε στους επισκέπτες της ιστοσελίδας, θέλουμε όλα τα δεδομένα τα οποία προβάλλονται στα διάφορα πάνελ να είναι έγκυρα, άρα να γίνεται σωστά η συναλλαγή με τη βάση δεδομένων, αλλά και να εμφανίζονται στα σωστά σημεία</w:t>
      </w:r>
      <w:r w:rsidR="00611CBB" w:rsidRPr="00611CBB">
        <w:rPr>
          <w:lang w:val="el-GR"/>
        </w:rPr>
        <w:t>.</w:t>
      </w:r>
    </w:p>
    <w:p w14:paraId="74A758A5" w14:textId="3B3B23CF" w:rsidR="005B434B" w:rsidRPr="003361F5" w:rsidRDefault="00F95C10" w:rsidP="009759A8">
      <w:pPr>
        <w:pStyle w:val="Para"/>
        <w:ind w:firstLine="0"/>
        <w:rPr>
          <w:lang w:val="el-GR"/>
        </w:rPr>
      </w:pPr>
      <w:r w:rsidRPr="00F95C10">
        <w:rPr>
          <w:lang w:val="el-GR"/>
        </w:rPr>
        <w:t xml:space="preserve">    </w:t>
      </w:r>
      <w:r w:rsidR="00E76D11">
        <w:rPr>
          <w:lang w:val="el-GR"/>
        </w:rPr>
        <w:t>Τέλος</w:t>
      </w:r>
      <w:r w:rsidR="00CF2ECE">
        <w:rPr>
          <w:lang w:val="el-GR"/>
        </w:rPr>
        <w:t>, η</w:t>
      </w:r>
      <w:r w:rsidR="00611CBB" w:rsidRPr="00611CBB">
        <w:rPr>
          <w:lang w:val="el-GR"/>
        </w:rPr>
        <w:t xml:space="preserve"> διεπαφή</w:t>
      </w:r>
      <w:r w:rsidR="00CF2ECE">
        <w:rPr>
          <w:lang w:val="el-GR"/>
        </w:rPr>
        <w:t xml:space="preserve"> </w:t>
      </w:r>
      <w:r w:rsidR="004E6789">
        <w:rPr>
          <w:lang w:val="el-GR"/>
        </w:rPr>
        <w:t>κρίνεται απαραίτητο να είναι ε</w:t>
      </w:r>
      <w:r w:rsidR="006B3336">
        <w:rPr>
          <w:lang w:val="el-GR"/>
        </w:rPr>
        <w:t>ύ</w:t>
      </w:r>
      <w:r w:rsidR="004E6789">
        <w:rPr>
          <w:lang w:val="el-GR"/>
        </w:rPr>
        <w:t xml:space="preserve">χρηστη και </w:t>
      </w:r>
      <w:r w:rsidR="00D5368E">
        <w:rPr>
          <w:lang w:val="el-GR"/>
        </w:rPr>
        <w:t>ε</w:t>
      </w:r>
      <w:r w:rsidR="008941DD">
        <w:rPr>
          <w:lang w:val="el-GR"/>
        </w:rPr>
        <w:t xml:space="preserve">ύκολα </w:t>
      </w:r>
      <w:r w:rsidR="005A4885">
        <w:rPr>
          <w:lang w:val="el-GR"/>
        </w:rPr>
        <w:t xml:space="preserve">κατανοητή από τον εκάστοτε </w:t>
      </w:r>
      <w:r w:rsidR="0015667C">
        <w:rPr>
          <w:lang w:val="el-GR"/>
        </w:rPr>
        <w:t>χε</w:t>
      </w:r>
      <w:r w:rsidR="003B4426">
        <w:rPr>
          <w:lang w:val="el-GR"/>
        </w:rPr>
        <w:t>ι</w:t>
      </w:r>
      <w:r w:rsidR="0015667C">
        <w:rPr>
          <w:lang w:val="el-GR"/>
        </w:rPr>
        <w:t>ριστή</w:t>
      </w:r>
      <w:r w:rsidR="00611CBB" w:rsidRPr="00611CBB">
        <w:rPr>
          <w:lang w:val="el-GR"/>
        </w:rPr>
        <w:t>, τόσο από το διαχειριστή όσο και από τους επισκέπτες,</w:t>
      </w:r>
      <w:r w:rsidR="006651BB">
        <w:rPr>
          <w:lang w:val="el-GR"/>
        </w:rPr>
        <w:t xml:space="preserve"> καθώς επίσης </w:t>
      </w:r>
      <w:r w:rsidR="00CD4156">
        <w:rPr>
          <w:lang w:val="el-GR"/>
        </w:rPr>
        <w:t xml:space="preserve">και να παρουσιάζει τα </w:t>
      </w:r>
      <w:r w:rsidR="00315132">
        <w:rPr>
          <w:lang w:val="el-GR"/>
        </w:rPr>
        <w:t xml:space="preserve">ζητούμενα δεδομένα σε εύληπτη </w:t>
      </w:r>
      <w:r w:rsidR="0019017D">
        <w:rPr>
          <w:lang w:val="el-GR"/>
        </w:rPr>
        <w:t>μορφή</w:t>
      </w:r>
      <w:r w:rsidR="00721FF9">
        <w:rPr>
          <w:lang w:val="el-GR"/>
        </w:rPr>
        <w:t>.</w:t>
      </w:r>
      <w:r w:rsidR="00A76C6B">
        <w:rPr>
          <w:lang w:val="el-GR"/>
        </w:rPr>
        <w:t xml:space="preserve"> Θεωρούμε ότι </w:t>
      </w:r>
      <w:r w:rsidR="0014493B">
        <w:rPr>
          <w:lang w:val="el-GR"/>
        </w:rPr>
        <w:t xml:space="preserve">το αποτέλεσμα που παραδίδουμε </w:t>
      </w:r>
      <w:r w:rsidR="001F0C4B">
        <w:rPr>
          <w:lang w:val="el-GR"/>
        </w:rPr>
        <w:t xml:space="preserve">ικανοποιεί </w:t>
      </w:r>
      <w:r w:rsidR="001325B7">
        <w:rPr>
          <w:lang w:val="el-GR"/>
        </w:rPr>
        <w:t>σε καλό βαθμό τα κριτήριά μας.</w:t>
      </w:r>
    </w:p>
    <w:p w14:paraId="5300B0CB" w14:textId="5E553B64" w:rsidR="005B434B" w:rsidRDefault="00EA57B9" w:rsidP="00323B32">
      <w:pPr>
        <w:pStyle w:val="Head1"/>
      </w:pPr>
      <w:r>
        <w:rPr>
          <w:lang w:val="el-GR"/>
        </w:rPr>
        <w:t>ΔΕΔΟΜΕΝΑ</w:t>
      </w:r>
    </w:p>
    <w:p w14:paraId="02B7D708" w14:textId="02AAD4BC" w:rsidR="009020C0" w:rsidRDefault="005C7C7F" w:rsidP="00503F27">
      <w:pPr>
        <w:pStyle w:val="ParaContinue"/>
        <w:ind w:firstLine="0"/>
        <w:rPr>
          <w:lang w:val="el-GR" w:eastAsia="it-IT"/>
        </w:rPr>
      </w:pPr>
      <w:r>
        <w:rPr>
          <w:lang w:val="el-GR" w:eastAsia="it-IT"/>
        </w:rPr>
        <w:t>Για την</w:t>
      </w:r>
      <w:r w:rsidR="000B799F">
        <w:rPr>
          <w:lang w:val="el-GR" w:eastAsia="it-IT"/>
        </w:rPr>
        <w:t xml:space="preserve"> αξιολόγηση</w:t>
      </w:r>
      <w:r w:rsidR="00D16BE3">
        <w:rPr>
          <w:lang w:val="el-GR" w:eastAsia="it-IT"/>
        </w:rPr>
        <w:t xml:space="preserve"> </w:t>
      </w:r>
      <w:r w:rsidR="000B799F">
        <w:rPr>
          <w:lang w:val="el-GR" w:eastAsia="it-IT"/>
        </w:rPr>
        <w:t>της</w:t>
      </w:r>
      <w:r w:rsidR="00327FA3">
        <w:rPr>
          <w:lang w:val="el-GR" w:eastAsia="it-IT"/>
        </w:rPr>
        <w:t xml:space="preserve"> καλής</w:t>
      </w:r>
      <w:r w:rsidR="000B799F">
        <w:rPr>
          <w:lang w:val="el-GR" w:eastAsia="it-IT"/>
        </w:rPr>
        <w:t xml:space="preserve"> λειτουργίας </w:t>
      </w:r>
      <w:r w:rsidR="00AD0E3F">
        <w:rPr>
          <w:lang w:val="el-GR" w:eastAsia="it-IT"/>
        </w:rPr>
        <w:t>της β</w:t>
      </w:r>
      <w:r w:rsidR="006C4418">
        <w:rPr>
          <w:lang w:val="el-GR" w:eastAsia="it-IT"/>
        </w:rPr>
        <w:t>άσης</w:t>
      </w:r>
      <w:r w:rsidR="00611CBB" w:rsidRPr="00611CBB">
        <w:rPr>
          <w:lang w:val="el-GR" w:eastAsia="it-IT"/>
        </w:rPr>
        <w:t xml:space="preserve"> και της σωστής σύνδεσης με την ιστοσελίδα</w:t>
      </w:r>
      <w:r w:rsidR="00C81D65">
        <w:rPr>
          <w:lang w:val="el-GR" w:eastAsia="it-IT"/>
        </w:rPr>
        <w:t xml:space="preserve">, εισήγαμε δεδομένα </w:t>
      </w:r>
      <w:r w:rsidR="003E2ADF">
        <w:rPr>
          <w:lang w:val="el-GR" w:eastAsia="it-IT"/>
        </w:rPr>
        <w:t xml:space="preserve">με σκοπό να </w:t>
      </w:r>
      <w:r w:rsidR="00313E28">
        <w:rPr>
          <w:lang w:val="el-GR" w:eastAsia="it-IT"/>
        </w:rPr>
        <w:t>τρέξουμε</w:t>
      </w:r>
      <w:r w:rsidR="00F1576E">
        <w:rPr>
          <w:lang w:val="el-GR" w:eastAsia="it-IT"/>
        </w:rPr>
        <w:t xml:space="preserve"> </w:t>
      </w:r>
      <w:r w:rsidR="008B4F7E">
        <w:rPr>
          <w:lang w:val="el-GR" w:eastAsia="it-IT"/>
        </w:rPr>
        <w:t>διάφορα ερωτήματα</w:t>
      </w:r>
      <w:r w:rsidR="0081135B">
        <w:rPr>
          <w:lang w:val="el-GR" w:eastAsia="it-IT"/>
        </w:rPr>
        <w:t xml:space="preserve"> και να </w:t>
      </w:r>
      <w:r w:rsidR="00AE0129">
        <w:rPr>
          <w:lang w:val="el-GR" w:eastAsia="it-IT"/>
        </w:rPr>
        <w:t xml:space="preserve">επιβεβαιώσουμε ότι τα δεδομένα </w:t>
      </w:r>
      <w:r w:rsidR="007D437F">
        <w:rPr>
          <w:lang w:val="el-GR" w:eastAsia="it-IT"/>
        </w:rPr>
        <w:t>αποθηκεύονται</w:t>
      </w:r>
      <w:r w:rsidR="00FB66DD">
        <w:rPr>
          <w:lang w:val="el-GR" w:eastAsia="it-IT"/>
        </w:rPr>
        <w:t>, τροποποι</w:t>
      </w:r>
      <w:r w:rsidR="00B01162">
        <w:rPr>
          <w:lang w:val="el-GR" w:eastAsia="it-IT"/>
        </w:rPr>
        <w:t xml:space="preserve">ούνται και </w:t>
      </w:r>
      <w:r w:rsidR="00044F01">
        <w:rPr>
          <w:lang w:val="el-GR" w:eastAsia="it-IT"/>
        </w:rPr>
        <w:t>προσπελ</w:t>
      </w:r>
      <w:r w:rsidR="004D2BCC">
        <w:rPr>
          <w:lang w:val="el-GR" w:eastAsia="it-IT"/>
        </w:rPr>
        <w:t>αύν</w:t>
      </w:r>
      <w:r w:rsidR="00864719">
        <w:rPr>
          <w:lang w:val="el-GR" w:eastAsia="it-IT"/>
        </w:rPr>
        <w:t>ο</w:t>
      </w:r>
      <w:r w:rsidR="004D2BCC">
        <w:rPr>
          <w:lang w:val="el-GR" w:eastAsia="it-IT"/>
        </w:rPr>
        <w:t>νται</w:t>
      </w:r>
      <w:r w:rsidR="00C61025">
        <w:rPr>
          <w:lang w:val="el-GR" w:eastAsia="it-IT"/>
        </w:rPr>
        <w:t xml:space="preserve"> σωστά </w:t>
      </w:r>
      <w:r w:rsidR="00CF3F1B">
        <w:rPr>
          <w:lang w:val="el-GR" w:eastAsia="it-IT"/>
        </w:rPr>
        <w:t>και γρήγορα</w:t>
      </w:r>
      <w:r w:rsidR="00A65C7A">
        <w:rPr>
          <w:lang w:val="el-GR" w:eastAsia="it-IT"/>
        </w:rPr>
        <w:t xml:space="preserve">. </w:t>
      </w:r>
      <w:r w:rsidR="003800EE">
        <w:rPr>
          <w:lang w:val="el-GR" w:eastAsia="it-IT"/>
        </w:rPr>
        <w:t xml:space="preserve">Έτσι </w:t>
      </w:r>
      <w:r w:rsidR="00A63A78">
        <w:rPr>
          <w:lang w:val="el-GR" w:eastAsia="it-IT"/>
        </w:rPr>
        <w:t>συλλέξαμε διάφορους τύπο</w:t>
      </w:r>
      <w:r w:rsidR="00DA6012">
        <w:rPr>
          <w:lang w:val="el-GR" w:eastAsia="it-IT"/>
        </w:rPr>
        <w:t>υ</w:t>
      </w:r>
      <w:r w:rsidR="00A63A78">
        <w:rPr>
          <w:lang w:val="el-GR" w:eastAsia="it-IT"/>
        </w:rPr>
        <w:t xml:space="preserve">ς δεδομένων </w:t>
      </w:r>
      <w:r w:rsidR="003835E2">
        <w:rPr>
          <w:lang w:val="el-GR" w:eastAsia="it-IT"/>
        </w:rPr>
        <w:t>και τα ενσωματώσαμε στη βάση με</w:t>
      </w:r>
      <w:r w:rsidR="00F700AF" w:rsidRPr="00F700AF">
        <w:rPr>
          <w:lang w:val="el-GR" w:eastAsia="it-IT"/>
        </w:rPr>
        <w:t xml:space="preserve"> </w:t>
      </w:r>
      <w:r w:rsidR="00F700AF">
        <w:rPr>
          <w:lang w:val="el-GR" w:eastAsia="it-IT"/>
        </w:rPr>
        <w:t>κατασ</w:t>
      </w:r>
      <w:r w:rsidR="00936968">
        <w:rPr>
          <w:lang w:val="el-GR" w:eastAsia="it-IT"/>
        </w:rPr>
        <w:t>κευή κατάλληλων συναρτήσεων</w:t>
      </w:r>
      <w:r w:rsidR="001A1EE8">
        <w:rPr>
          <w:lang w:val="el-GR" w:eastAsia="it-IT"/>
        </w:rPr>
        <w:t xml:space="preserve"> για κάθε </w:t>
      </w:r>
      <w:r w:rsidR="00077B8B">
        <w:rPr>
          <w:lang w:val="el-GR" w:eastAsia="it-IT"/>
        </w:rPr>
        <w:t>πίνακα-οντότητα</w:t>
      </w:r>
      <w:r w:rsidR="00611CBB" w:rsidRPr="00611CBB">
        <w:rPr>
          <w:lang w:val="el-GR" w:eastAsia="it-IT"/>
        </w:rPr>
        <w:t>.</w:t>
      </w:r>
    </w:p>
    <w:p w14:paraId="66416452" w14:textId="66C47120" w:rsidR="00DA6012" w:rsidRPr="00DA6012" w:rsidRDefault="00B5016E" w:rsidP="00503F27">
      <w:pPr>
        <w:pStyle w:val="ParaContinue"/>
        <w:ind w:firstLine="0"/>
        <w:rPr>
          <w:lang w:val="el-GR" w:eastAsia="it-IT"/>
        </w:rPr>
      </w:pPr>
      <w:r w:rsidRPr="00B5016E">
        <w:rPr>
          <w:lang w:val="el-GR" w:eastAsia="it-IT"/>
        </w:rPr>
        <w:lastRenderedPageBreak/>
        <w:t xml:space="preserve">    </w:t>
      </w:r>
      <w:r w:rsidR="00DA6012">
        <w:rPr>
          <w:lang w:val="el-GR" w:eastAsia="it-IT"/>
        </w:rPr>
        <w:t>Τα στοιχεία που περιγράφουν τις ομάδες, είναι ολιγάριθμα και εύκολα τα κατασκευάσαμε οι ίδιοι εμπνευσμένοι από πραγματικές ομάδες. Άλλα στοιχεία, όπως ονόματα παικτών, τηλέφωνα επικοινωνίας</w:t>
      </w:r>
      <w:r w:rsidR="005E5E79" w:rsidRPr="005E5E79">
        <w:rPr>
          <w:lang w:val="el-GR" w:eastAsia="it-IT"/>
        </w:rPr>
        <w:t xml:space="preserve">, </w:t>
      </w:r>
      <w:r w:rsidR="00DA6012">
        <w:rPr>
          <w:lang w:val="el-GR" w:eastAsia="it-IT"/>
        </w:rPr>
        <w:t>διευθύνσεις</w:t>
      </w:r>
      <w:r w:rsidR="005E5E79" w:rsidRPr="005E5E79">
        <w:rPr>
          <w:lang w:val="el-GR" w:eastAsia="it-IT"/>
        </w:rPr>
        <w:t xml:space="preserve"> </w:t>
      </w:r>
      <w:r w:rsidR="005E5E79">
        <w:rPr>
          <w:lang w:val="el-GR" w:eastAsia="it-IT"/>
        </w:rPr>
        <w:t>και περιεχόμενο ανακοινώσεων</w:t>
      </w:r>
      <w:r w:rsidR="00DA6012">
        <w:rPr>
          <w:lang w:val="el-GR" w:eastAsia="it-IT"/>
        </w:rPr>
        <w:t xml:space="preserve"> είναι αποτελέσματα της βιβλιοθήκης </w:t>
      </w:r>
      <w:r w:rsidR="00DA6012">
        <w:rPr>
          <w:lang w:eastAsia="it-IT"/>
        </w:rPr>
        <w:t>faker</w:t>
      </w:r>
      <w:r w:rsidR="00DA6012" w:rsidRPr="00DA6012">
        <w:rPr>
          <w:lang w:val="el-GR" w:eastAsia="it-IT"/>
        </w:rPr>
        <w:t xml:space="preserve"> </w:t>
      </w:r>
      <w:r w:rsidR="00DA6012">
        <w:rPr>
          <w:lang w:val="el-GR" w:eastAsia="it-IT"/>
        </w:rPr>
        <w:t>που μας έδωσε τη δυνατότητα να πάρουμε πολλαπλά</w:t>
      </w:r>
      <w:r w:rsidR="00541250">
        <w:rPr>
          <w:lang w:val="el-GR" w:eastAsia="it-IT"/>
        </w:rPr>
        <w:t xml:space="preserve"> – τα ονόματα για τους παίκτες μόνο αριθμούν τα 160 - </w:t>
      </w:r>
      <w:r w:rsidR="00DA6012">
        <w:rPr>
          <w:lang w:val="el-GR" w:eastAsia="it-IT"/>
        </w:rPr>
        <w:t>διαφορετικά και αληθοφανή δεδομένα. Οι αναμετρήσεις μεταξύ των ομάδων δημιουργήθηκαν από έναν</w:t>
      </w:r>
      <w:r w:rsidR="002E47E9">
        <w:rPr>
          <w:lang w:val="el-GR" w:eastAsia="it-IT"/>
        </w:rPr>
        <w:t xml:space="preserve"> </w:t>
      </w:r>
      <w:r w:rsidR="002E47E9">
        <w:rPr>
          <w:lang w:eastAsia="it-IT"/>
        </w:rPr>
        <w:t>customized</w:t>
      </w:r>
      <w:r w:rsidR="00DA6012">
        <w:rPr>
          <w:lang w:val="el-GR" w:eastAsia="it-IT"/>
        </w:rPr>
        <w:t xml:space="preserve"> αλγόριθμο </w:t>
      </w:r>
      <w:r w:rsidR="00DA6012">
        <w:rPr>
          <w:lang w:eastAsia="it-IT"/>
        </w:rPr>
        <w:t>round</w:t>
      </w:r>
      <w:r w:rsidR="00DA6012" w:rsidRPr="00DA6012">
        <w:rPr>
          <w:lang w:val="el-GR" w:eastAsia="it-IT"/>
        </w:rPr>
        <w:t xml:space="preserve"> </w:t>
      </w:r>
      <w:r w:rsidR="00DA6012">
        <w:rPr>
          <w:lang w:eastAsia="it-IT"/>
        </w:rPr>
        <w:t>robin</w:t>
      </w:r>
      <w:r w:rsidR="00FF0F41">
        <w:rPr>
          <w:lang w:val="el-GR" w:eastAsia="it-IT"/>
        </w:rPr>
        <w:t>, ενώ τα σκορ, μέσω τυχαίας γεννήτριας.</w:t>
      </w:r>
      <w:r w:rsidR="00DA6012">
        <w:rPr>
          <w:lang w:val="el-GR" w:eastAsia="it-IT"/>
        </w:rPr>
        <w:t xml:space="preserve"> </w:t>
      </w:r>
    </w:p>
    <w:p w14:paraId="2D326300" w14:textId="21973A44" w:rsidR="005A799B" w:rsidRDefault="005A799B" w:rsidP="00503F27">
      <w:pPr>
        <w:pStyle w:val="ParaContinue"/>
        <w:ind w:firstLine="0"/>
        <w:rPr>
          <w:lang w:val="el-GR" w:eastAsia="it-IT"/>
        </w:rPr>
      </w:pPr>
    </w:p>
    <w:p w14:paraId="43C56490" w14:textId="49DF7E60" w:rsidR="005B434B" w:rsidRDefault="005C00A2" w:rsidP="005B434B">
      <w:pPr>
        <w:pStyle w:val="Head1"/>
        <w:tabs>
          <w:tab w:val="clear" w:pos="360"/>
        </w:tabs>
        <w:ind w:left="432" w:hanging="432"/>
      </w:pPr>
      <w:r>
        <w:rPr>
          <w:lang w:val="el-GR"/>
        </w:rPr>
        <w:t xml:space="preserve">δΙΑΜΟΙΡΑΣΜΟΣ </w:t>
      </w:r>
      <w:r w:rsidR="00BD0D0E">
        <w:rPr>
          <w:lang w:val="el-GR"/>
        </w:rPr>
        <w:t>ΕΝΕΡΓΕΙΩΝ - ΧΡΟΝΟΔΙΑΓΡΑΜΜΑ</w:t>
      </w:r>
    </w:p>
    <w:p w14:paraId="510F34A6" w14:textId="10D7ABC3" w:rsidR="00A53208" w:rsidRPr="00C04447" w:rsidRDefault="00505924" w:rsidP="005B434B">
      <w:pPr>
        <w:pStyle w:val="PostHeadPara"/>
        <w:rPr>
          <w:lang w:val="el-GR"/>
        </w:rPr>
      </w:pPr>
      <w:r>
        <w:rPr>
          <w:lang w:val="el-GR"/>
        </w:rPr>
        <w:t xml:space="preserve">Πρώτη </w:t>
      </w:r>
      <w:r w:rsidR="00F20939">
        <w:rPr>
          <w:lang w:val="el-GR"/>
        </w:rPr>
        <w:t xml:space="preserve">κίνηση μας ήταν να </w:t>
      </w:r>
      <w:r w:rsidR="00351131">
        <w:rPr>
          <w:lang w:val="el-GR"/>
        </w:rPr>
        <w:t xml:space="preserve">συζητήσουμε </w:t>
      </w:r>
      <w:r w:rsidR="00E538CC">
        <w:rPr>
          <w:lang w:val="el-GR"/>
        </w:rPr>
        <w:t>ώστε να κατανοήσουμε τα ζητούμενα της εργασίας</w:t>
      </w:r>
      <w:r w:rsidR="006056B9">
        <w:rPr>
          <w:lang w:val="el-GR"/>
        </w:rPr>
        <w:t xml:space="preserve">. Έπειτα </w:t>
      </w:r>
      <w:r w:rsidR="00AA3F4B">
        <w:rPr>
          <w:lang w:val="el-GR"/>
        </w:rPr>
        <w:t>ξεκινήσαμε</w:t>
      </w:r>
      <w:r w:rsidR="002F1459">
        <w:rPr>
          <w:lang w:val="el-GR"/>
        </w:rPr>
        <w:t xml:space="preserve"> να δίνουμε ιδέες για</w:t>
      </w:r>
      <w:r w:rsidR="00AA3F4B">
        <w:rPr>
          <w:lang w:val="el-GR"/>
        </w:rPr>
        <w:t xml:space="preserve"> να </w:t>
      </w:r>
      <w:r w:rsidR="00537B5D">
        <w:rPr>
          <w:lang w:val="el-GR"/>
        </w:rPr>
        <w:t>συμφωνήσουμε</w:t>
      </w:r>
      <w:r w:rsidR="00AA3F4B">
        <w:rPr>
          <w:lang w:val="el-GR"/>
        </w:rPr>
        <w:t xml:space="preserve"> </w:t>
      </w:r>
      <w:r w:rsidR="00923463">
        <w:rPr>
          <w:lang w:val="el-GR"/>
        </w:rPr>
        <w:t xml:space="preserve">τελικά </w:t>
      </w:r>
      <w:r w:rsidR="00AA3F4B">
        <w:rPr>
          <w:lang w:val="el-GR"/>
        </w:rPr>
        <w:t xml:space="preserve">σε </w:t>
      </w:r>
      <w:r w:rsidR="00291B44">
        <w:rPr>
          <w:lang w:val="el-GR"/>
        </w:rPr>
        <w:t xml:space="preserve">μια </w:t>
      </w:r>
      <w:r w:rsidR="00975B7F">
        <w:rPr>
          <w:lang w:val="el-GR"/>
        </w:rPr>
        <w:t>από κοινού περιγραφή του μικρόκοσμου του προβλήματ</w:t>
      </w:r>
      <w:r w:rsidR="00FF0CA6">
        <w:rPr>
          <w:lang w:val="el-GR"/>
        </w:rPr>
        <w:t>ος που μας τέθηκε</w:t>
      </w:r>
      <w:r w:rsidR="00DE21C8">
        <w:rPr>
          <w:lang w:val="el-GR"/>
        </w:rPr>
        <w:t xml:space="preserve">. Αυτά έγιναν από την </w:t>
      </w:r>
      <w:r w:rsidR="00DB55F0">
        <w:rPr>
          <w:lang w:val="el-GR"/>
        </w:rPr>
        <w:t>πρώτη κιόλας εβδομάδα που ανακοιν</w:t>
      </w:r>
      <w:r w:rsidR="00BC5BA1">
        <w:rPr>
          <w:lang w:val="el-GR"/>
        </w:rPr>
        <w:t>ώ</w:t>
      </w:r>
      <w:r w:rsidR="00DB55F0">
        <w:rPr>
          <w:lang w:val="el-GR"/>
        </w:rPr>
        <w:t xml:space="preserve">θηκε </w:t>
      </w:r>
      <w:r w:rsidR="00BC5BA1">
        <w:rPr>
          <w:lang w:val="el-GR"/>
        </w:rPr>
        <w:t>το θέμα</w:t>
      </w:r>
      <w:r w:rsidR="00421A46">
        <w:rPr>
          <w:lang w:val="el-GR"/>
        </w:rPr>
        <w:t xml:space="preserve">. </w:t>
      </w:r>
      <w:r w:rsidR="00C04447">
        <w:rPr>
          <w:lang w:val="el-GR"/>
        </w:rPr>
        <w:t xml:space="preserve">Ακολούθησε ο σχεδιασμός της διεπαφής στο σχεδιαστικό εργαλείο </w:t>
      </w:r>
      <w:r w:rsidR="00C04447">
        <w:t>FIGMA</w:t>
      </w:r>
      <w:r w:rsidR="00C04447">
        <w:rPr>
          <w:lang w:val="el-GR"/>
        </w:rPr>
        <w:t xml:space="preserve"> και η συγγραφή του κώδικα για την κατασκευή της. Σχεδιάσαμε και προγραμματίσαμε τη βάση δεδομένων που χρησιμοποιήσαμε στην εφαρμογή μας και ολοκληρώσαμε τις μεθόδους που ελέγχουν τις διεργασίες που καθορίσαμε.</w:t>
      </w:r>
    </w:p>
    <w:p w14:paraId="06AFCD78" w14:textId="567B7D8B" w:rsidR="005B434B" w:rsidRDefault="005B19D1" w:rsidP="005B434B">
      <w:pPr>
        <w:pStyle w:val="PostHeadPara"/>
        <w:rPr>
          <w:lang w:val="el-GR"/>
        </w:rPr>
      </w:pPr>
      <w:r w:rsidRPr="005B19D1">
        <w:rPr>
          <w:lang w:val="el-GR"/>
        </w:rPr>
        <w:t xml:space="preserve">    </w:t>
      </w:r>
      <w:r w:rsidR="00356386">
        <w:rPr>
          <w:lang w:val="el-GR"/>
        </w:rPr>
        <w:t xml:space="preserve">Ο σχεδιασμός </w:t>
      </w:r>
      <w:r w:rsidR="00611CBB" w:rsidRPr="00611CBB">
        <w:rPr>
          <w:lang w:val="el-GR"/>
        </w:rPr>
        <w:t xml:space="preserve">στο εργαλείο </w:t>
      </w:r>
      <w:r w:rsidR="00611CBB">
        <w:t>FIGMA</w:t>
      </w:r>
      <w:r w:rsidR="00611CBB" w:rsidRPr="00611CBB">
        <w:rPr>
          <w:lang w:val="el-GR"/>
        </w:rPr>
        <w:t xml:space="preserve">, καθώς και η υλοποίηση στις τεχνολογίες </w:t>
      </w:r>
      <w:r w:rsidR="00611CBB" w:rsidRPr="00611CBB">
        <w:rPr>
          <w:lang w:val="en-GB"/>
        </w:rPr>
        <w:t>HTML</w:t>
      </w:r>
      <w:r w:rsidR="00611CBB" w:rsidRPr="00611CBB">
        <w:rPr>
          <w:lang w:val="el-GR"/>
        </w:rPr>
        <w:t xml:space="preserve">, </w:t>
      </w:r>
      <w:r w:rsidR="00611CBB" w:rsidRPr="00611CBB">
        <w:rPr>
          <w:lang w:val="en-GB"/>
        </w:rPr>
        <w:t>CSS</w:t>
      </w:r>
      <w:r w:rsidR="00611CBB" w:rsidRPr="00611CBB">
        <w:rPr>
          <w:lang w:val="el-GR"/>
        </w:rPr>
        <w:t xml:space="preserve"> και </w:t>
      </w:r>
      <w:r w:rsidR="00611CBB">
        <w:t>H</w:t>
      </w:r>
      <w:proofErr w:type="spellStart"/>
      <w:r w:rsidR="00611CBB" w:rsidRPr="00611CBB">
        <w:rPr>
          <w:lang w:val="en-GB"/>
        </w:rPr>
        <w:t>andlebars</w:t>
      </w:r>
      <w:proofErr w:type="spellEnd"/>
      <w:r w:rsidR="00611CBB" w:rsidRPr="00611CBB">
        <w:rPr>
          <w:lang w:val="el-GR"/>
        </w:rPr>
        <w:t xml:space="preserve"> έγινε από τον κύριο </w:t>
      </w:r>
      <w:r w:rsidR="00611CBB">
        <w:rPr>
          <w:lang w:val="el-GR"/>
        </w:rPr>
        <w:t>Τ</w:t>
      </w:r>
      <w:r w:rsidR="00611CBB" w:rsidRPr="00611CBB">
        <w:rPr>
          <w:lang w:val="el-GR"/>
        </w:rPr>
        <w:t xml:space="preserve">ζωρτζάκη. </w:t>
      </w:r>
      <w:r w:rsidR="00611CBB">
        <w:rPr>
          <w:lang w:val="el-GR"/>
        </w:rPr>
        <w:t>Η υ</w:t>
      </w:r>
      <w:r w:rsidR="00611CBB" w:rsidRPr="00611CBB">
        <w:rPr>
          <w:lang w:val="el-GR"/>
        </w:rPr>
        <w:t>λοποίηση της βάσης και η σύνδεση αυτής με την εφαρμογή έγινε από τον κύριο Κολλιόπουλο</w:t>
      </w:r>
      <w:r w:rsidR="00106CB2" w:rsidRPr="00106CB2">
        <w:rPr>
          <w:lang w:val="el-GR"/>
        </w:rPr>
        <w:t>,</w:t>
      </w:r>
      <w:r w:rsidR="00106CB2">
        <w:rPr>
          <w:lang w:val="el-GR"/>
        </w:rPr>
        <w:t xml:space="preserve"> με τη βοήθεια, όμως, του συνεργάτη του</w:t>
      </w:r>
      <w:r w:rsidR="00611CBB" w:rsidRPr="00611CBB">
        <w:rPr>
          <w:lang w:val="el-GR"/>
        </w:rPr>
        <w:t>.</w:t>
      </w:r>
      <w:r w:rsidR="00877F8C">
        <w:rPr>
          <w:lang w:val="el-GR"/>
        </w:rPr>
        <w:t xml:space="preserve"> </w:t>
      </w:r>
      <w:r w:rsidR="00181C52">
        <w:rPr>
          <w:lang w:val="el-GR"/>
        </w:rPr>
        <w:t xml:space="preserve">Αυτά τα στάδια ολοκληρώθηκαν </w:t>
      </w:r>
      <w:r w:rsidR="00A50C10">
        <w:rPr>
          <w:lang w:val="el-GR"/>
        </w:rPr>
        <w:t>συγχρόνως</w:t>
      </w:r>
      <w:r w:rsidR="00470300">
        <w:rPr>
          <w:lang w:val="el-GR"/>
        </w:rPr>
        <w:t xml:space="preserve"> και μάλιστα </w:t>
      </w:r>
      <w:r w:rsidR="00CE7610">
        <w:rPr>
          <w:lang w:val="el-GR"/>
        </w:rPr>
        <w:t>προς το τέλος της προθεσμίας</w:t>
      </w:r>
      <w:r w:rsidR="00611CBB">
        <w:rPr>
          <w:lang w:val="el-GR"/>
        </w:rPr>
        <w:t xml:space="preserve">, </w:t>
      </w:r>
      <w:r w:rsidR="00611CBB" w:rsidRPr="00611CBB">
        <w:rPr>
          <w:lang w:val="el-GR"/>
        </w:rPr>
        <w:t>όταν πλέον είχαμε τις απαραίτητες γνώσεις πάνω στις τεχνολογίες και</w:t>
      </w:r>
      <w:r w:rsidR="00CE7610">
        <w:rPr>
          <w:lang w:val="el-GR"/>
        </w:rPr>
        <w:t xml:space="preserve"> </w:t>
      </w:r>
      <w:r w:rsidR="009D67C2">
        <w:rPr>
          <w:lang w:val="el-GR"/>
        </w:rPr>
        <w:t xml:space="preserve">για να βεβαιωθούμε </w:t>
      </w:r>
      <w:r w:rsidR="001B2408">
        <w:rPr>
          <w:lang w:val="el-GR"/>
        </w:rPr>
        <w:t>ότι έχουν γίνει σωστά</w:t>
      </w:r>
      <w:r w:rsidR="00611CBB">
        <w:rPr>
          <w:lang w:val="el-GR"/>
        </w:rPr>
        <w:t>.</w:t>
      </w:r>
    </w:p>
    <w:p w14:paraId="40128594" w14:textId="498A2E17" w:rsidR="00F6058C" w:rsidRPr="00BC5A26" w:rsidRDefault="00FB1496" w:rsidP="005B434B">
      <w:pPr>
        <w:pStyle w:val="PostHeadPara"/>
        <w:rPr>
          <w:lang w:val="el-GR"/>
        </w:rPr>
      </w:pPr>
      <w:r>
        <w:rPr>
          <w:lang w:val="el-GR"/>
        </w:rPr>
        <w:t>Τέλος, η αναφ</w:t>
      </w:r>
      <w:r w:rsidR="004A4BDD">
        <w:rPr>
          <w:lang w:val="el-GR"/>
        </w:rPr>
        <w:t>ορά</w:t>
      </w:r>
      <w:r w:rsidR="0052519A">
        <w:rPr>
          <w:lang w:val="el-GR"/>
        </w:rPr>
        <w:t>, οι διαφάνειες για την παρουσίαση και λοιπά παραδοτέα</w:t>
      </w:r>
      <w:r w:rsidR="006757CF">
        <w:rPr>
          <w:lang w:val="el-GR"/>
        </w:rPr>
        <w:t xml:space="preserve"> </w:t>
      </w:r>
      <w:r w:rsidR="008316B4">
        <w:rPr>
          <w:lang w:val="el-GR"/>
        </w:rPr>
        <w:t>διεκπ</w:t>
      </w:r>
      <w:r w:rsidR="0056283D">
        <w:rPr>
          <w:lang w:val="el-GR"/>
        </w:rPr>
        <w:t xml:space="preserve">εραιώθηκαν </w:t>
      </w:r>
      <w:r w:rsidR="006A196E">
        <w:rPr>
          <w:lang w:val="el-GR"/>
        </w:rPr>
        <w:t xml:space="preserve">αφού </w:t>
      </w:r>
      <w:r w:rsidR="00245E50">
        <w:rPr>
          <w:lang w:val="el-GR"/>
        </w:rPr>
        <w:t xml:space="preserve">κρίθηκαν με επιτυχία </w:t>
      </w:r>
      <w:r w:rsidR="00C563FE">
        <w:rPr>
          <w:lang w:val="el-GR"/>
        </w:rPr>
        <w:t xml:space="preserve">τα </w:t>
      </w:r>
      <w:r w:rsidR="0057002E">
        <w:rPr>
          <w:lang w:val="el-GR"/>
        </w:rPr>
        <w:t>παραπάνω στάδια.</w:t>
      </w:r>
    </w:p>
    <w:p w14:paraId="406E4532" w14:textId="4D625C4A" w:rsidR="005B434B" w:rsidRPr="005541BC" w:rsidRDefault="005B434B" w:rsidP="005B434B">
      <w:pPr>
        <w:pStyle w:val="AppendixH1"/>
        <w:rPr>
          <w:lang w:val="el-GR"/>
        </w:rPr>
      </w:pPr>
      <w:r>
        <w:t>A</w:t>
      </w:r>
      <w:r>
        <w:t> </w:t>
      </w:r>
      <w:r w:rsidRPr="005541BC">
        <w:rPr>
          <w:lang w:val="el-GR"/>
        </w:rPr>
        <w:t xml:space="preserve"> </w:t>
      </w:r>
      <w:r w:rsidR="00994AC1">
        <w:rPr>
          <w:lang w:val="el-GR"/>
        </w:rPr>
        <w:t>ΠΑΡΑΡΤΗΜΑ</w:t>
      </w:r>
    </w:p>
    <w:p w14:paraId="6EF254F5" w14:textId="238F1E4C" w:rsidR="005B434B" w:rsidRPr="005541BC" w:rsidRDefault="005B434B" w:rsidP="005B434B">
      <w:pPr>
        <w:pStyle w:val="AppendixH2"/>
        <w:rPr>
          <w:lang w:val="el-GR"/>
        </w:rPr>
      </w:pPr>
      <w:r>
        <w:t>A</w:t>
      </w:r>
      <w:r w:rsidRPr="005541BC">
        <w:rPr>
          <w:lang w:val="el-GR"/>
        </w:rPr>
        <w:t>.1</w:t>
      </w:r>
      <w:r>
        <w:t> </w:t>
      </w:r>
      <w:r w:rsidR="003B122C">
        <w:rPr>
          <w:lang w:val="el-GR"/>
        </w:rPr>
        <w:t>Οδηγίες Εγκατάστασης</w:t>
      </w:r>
      <w:r w:rsidR="00A00077">
        <w:rPr>
          <w:lang w:val="el-GR"/>
        </w:rPr>
        <w:t xml:space="preserve"> - Άλλες Οδηγίες</w:t>
      </w:r>
    </w:p>
    <w:p w14:paraId="4220F5AE" w14:textId="367EDD56" w:rsidR="00E46CED" w:rsidRPr="00B73EDB" w:rsidRDefault="00D825A3" w:rsidP="00B73EDB">
      <w:pPr>
        <w:pStyle w:val="ListParagraph"/>
        <w:numPr>
          <w:ilvl w:val="0"/>
          <w:numId w:val="4"/>
        </w:numPr>
        <w:ind w:left="480" w:hanging="240"/>
        <w:rPr>
          <w:lang w:val="el-GR"/>
        </w:rPr>
      </w:pPr>
      <w:r>
        <w:rPr>
          <w:lang w:val="el-GR"/>
        </w:rPr>
        <w:t>Ε</w:t>
      </w:r>
    </w:p>
    <w:p w14:paraId="02985CA5" w14:textId="79FEBFA6" w:rsidR="00276499" w:rsidRDefault="005B434B" w:rsidP="009B69A7">
      <w:pPr>
        <w:pStyle w:val="AppendixH2"/>
        <w:rPr>
          <w:lang w:val="el-GR"/>
        </w:rPr>
      </w:pPr>
      <w:r>
        <w:t>A</w:t>
      </w:r>
      <w:r w:rsidRPr="001E57AF">
        <w:rPr>
          <w:lang w:val="el-GR"/>
        </w:rPr>
        <w:t>.2</w:t>
      </w:r>
      <w:r>
        <w:t> </w:t>
      </w:r>
      <w:r w:rsidR="004F1A92">
        <w:rPr>
          <w:lang w:val="el-GR"/>
        </w:rPr>
        <w:t>Παρα</w:t>
      </w:r>
      <w:r w:rsidR="00FB5CD3">
        <w:rPr>
          <w:lang w:val="el-GR"/>
        </w:rPr>
        <w:t>δείγματα</w:t>
      </w:r>
      <w:r w:rsidR="00FB5CD3" w:rsidRPr="001E57AF">
        <w:rPr>
          <w:lang w:val="el-GR"/>
        </w:rPr>
        <w:t xml:space="preserve"> </w:t>
      </w:r>
      <w:r w:rsidR="00FB5CD3">
        <w:rPr>
          <w:lang w:val="el-GR"/>
        </w:rPr>
        <w:t>χρήσης</w:t>
      </w:r>
      <w:r w:rsidR="00FB5CD3" w:rsidRPr="001E57AF">
        <w:rPr>
          <w:lang w:val="el-GR"/>
        </w:rPr>
        <w:t xml:space="preserve"> </w:t>
      </w:r>
      <w:r w:rsidR="00FB5CD3">
        <w:rPr>
          <w:lang w:val="el-GR"/>
        </w:rPr>
        <w:t>του</w:t>
      </w:r>
      <w:r w:rsidR="00FB5CD3" w:rsidRPr="001E57AF">
        <w:rPr>
          <w:lang w:val="el-GR"/>
        </w:rPr>
        <w:t xml:space="preserve"> </w:t>
      </w:r>
      <w:r w:rsidR="00FB5CD3">
        <w:rPr>
          <w:lang w:val="el-GR"/>
        </w:rPr>
        <w:t>προγράμματος</w:t>
      </w:r>
      <w:bookmarkStart w:id="0" w:name="sbmn"/>
      <w:bookmarkEnd w:id="0"/>
    </w:p>
    <w:p w14:paraId="3D0B31D3" w14:textId="665DD543" w:rsidR="009B69A7" w:rsidRDefault="009B69A7" w:rsidP="009B69A7">
      <w:pPr>
        <w:pStyle w:val="Para"/>
        <w:ind w:firstLine="0"/>
        <w:rPr>
          <w:lang w:val="el-GR" w:eastAsia="en-US"/>
        </w:rPr>
      </w:pPr>
      <w:r>
        <w:rPr>
          <w:lang w:val="el-GR" w:eastAsia="en-US"/>
        </w:rPr>
        <w:t>Εδώ παραθέτουμε μερικά στιγμιότυπα από τη χρήση της εφαρμογής:</w:t>
      </w:r>
    </w:p>
    <w:p w14:paraId="38CB6194" w14:textId="4D4F8906" w:rsidR="009B69A7" w:rsidRDefault="00C07900" w:rsidP="009B69A7">
      <w:pPr>
        <w:pStyle w:val="ParaContinue"/>
        <w:rPr>
          <w:lang w:val="el-GR" w:eastAsia="en-US"/>
        </w:rPr>
      </w:pPr>
      <w:r>
        <w:rPr>
          <w:noProof/>
        </w:rPr>
        <w:lastRenderedPageBreak/>
        <w:drawing>
          <wp:inline distT="0" distB="0" distL="0" distR="0" wp14:anchorId="7F487A86" wp14:editId="7EB19E86">
            <wp:extent cx="4841271" cy="2446058"/>
            <wp:effectExtent l="0" t="0" r="0" b="0"/>
            <wp:docPr id="58210784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07841" name="Picture 1" descr="A screenshot of a video gam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551" cy="24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22B" w14:textId="77777777" w:rsidR="005442BC" w:rsidRPr="001726E0" w:rsidRDefault="005442BC" w:rsidP="005442BC">
      <w:pPr>
        <w:pStyle w:val="Para"/>
        <w:ind w:firstLine="0"/>
        <w:rPr>
          <w:rFonts w:ascii="Linux Biolinum O" w:hAnsi="Linux Biolinum O" w:cs="Linux Biolinum O"/>
          <w:sz w:val="16"/>
          <w:szCs w:val="22"/>
          <w:lang w:val="el-GR"/>
        </w:rPr>
      </w:pPr>
      <w:r>
        <w:rPr>
          <w:rFonts w:ascii="Linux Biolinum O" w:hAnsi="Linux Biolinum O" w:cs="Linux Biolinum O"/>
          <w:sz w:val="16"/>
          <w:szCs w:val="22"/>
          <w:lang w:val="el-GR"/>
        </w:rPr>
        <w:t>Εικόνα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 w:rsidRPr="002565C1">
        <w:rPr>
          <w:rFonts w:ascii="Linux Biolinum O" w:hAnsi="Linux Biolinum O" w:cs="Linux Biolinum O"/>
          <w:sz w:val="16"/>
          <w:szCs w:val="22"/>
          <w:lang w:val="el-GR"/>
        </w:rPr>
        <w:t>2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: </w:t>
      </w:r>
      <w:r>
        <w:rPr>
          <w:rFonts w:ascii="Linux Biolinum O" w:hAnsi="Linux Biolinum O" w:cs="Linux Biolinum O"/>
          <w:sz w:val="16"/>
          <w:szCs w:val="22"/>
          <w:lang w:val="el-GR"/>
        </w:rPr>
        <w:t xml:space="preserve">Η </w:t>
      </w:r>
      <w:r w:rsidRPr="005B3301">
        <w:rPr>
          <w:rFonts w:ascii="Linux Biolinum O" w:hAnsi="Linux Biolinum O" w:cs="Linux Biolinum O"/>
          <w:sz w:val="16"/>
          <w:szCs w:val="22"/>
          <w:lang w:val="el-GR"/>
        </w:rPr>
        <w:t>αρχική σελίδα</w:t>
      </w:r>
      <w:r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 w:rsidRPr="005B3301">
        <w:rPr>
          <w:rFonts w:ascii="Linux Biolinum O" w:hAnsi="Linux Biolinum O" w:cs="Linux Biolinum O"/>
          <w:sz w:val="16"/>
          <w:szCs w:val="22"/>
          <w:lang w:val="el-GR"/>
        </w:rPr>
        <w:t>της εφαρμογής</w:t>
      </w:r>
      <w:r>
        <w:rPr>
          <w:rFonts w:ascii="Linux Biolinum O" w:hAnsi="Linux Biolinum O" w:cs="Linux Biolinum O"/>
          <w:sz w:val="16"/>
          <w:szCs w:val="22"/>
          <w:lang w:val="el-GR"/>
        </w:rPr>
        <w:t>.</w:t>
      </w:r>
    </w:p>
    <w:p w14:paraId="103C8DE7" w14:textId="77777777" w:rsidR="005442BC" w:rsidRDefault="005442BC" w:rsidP="005442BC">
      <w:pPr>
        <w:pStyle w:val="ParaContinue"/>
        <w:ind w:firstLine="0"/>
        <w:rPr>
          <w:lang w:val="el-GR"/>
        </w:rPr>
      </w:pPr>
    </w:p>
    <w:p w14:paraId="678FBE65" w14:textId="0A746AD8" w:rsidR="00F35065" w:rsidRDefault="0021510F" w:rsidP="005442BC">
      <w:pPr>
        <w:pStyle w:val="ParaContinue"/>
        <w:ind w:firstLine="0"/>
        <w:rPr>
          <w:lang w:val="el-GR"/>
        </w:rPr>
      </w:pPr>
      <w:r w:rsidRPr="0021510F">
        <w:rPr>
          <w:lang w:val="el-GR"/>
        </w:rPr>
        <w:t xml:space="preserve">    </w:t>
      </w:r>
      <w:r w:rsidR="00F35065" w:rsidRPr="00685ABA">
        <w:rPr>
          <w:lang w:val="el-GR"/>
        </w:rPr>
        <w:t>Στην εικόνα 2</w:t>
      </w:r>
      <w:r w:rsidR="00F35065">
        <w:rPr>
          <w:lang w:val="el-GR"/>
        </w:rPr>
        <w:t>,</w:t>
      </w:r>
      <w:r w:rsidR="00F35065" w:rsidRPr="00685ABA">
        <w:rPr>
          <w:lang w:val="el-GR"/>
        </w:rPr>
        <w:t xml:space="preserve"> βλέπουμε την αρχική οθόνη της εφαρμογής για τους απλούς επισκέπτες</w:t>
      </w:r>
      <w:r w:rsidR="00F35065">
        <w:rPr>
          <w:lang w:val="el-GR"/>
        </w:rPr>
        <w:t xml:space="preserve"> της</w:t>
      </w:r>
      <w:r w:rsidR="00F35065" w:rsidRPr="00685ABA">
        <w:rPr>
          <w:lang w:val="el-GR"/>
        </w:rPr>
        <w:t xml:space="preserve"> σελίδας όπου στο</w:t>
      </w:r>
      <w:r w:rsidR="00F35065">
        <w:rPr>
          <w:lang w:val="el-GR"/>
        </w:rPr>
        <w:t>ν</w:t>
      </w:r>
      <w:r w:rsidR="00F35065" w:rsidRPr="00685ABA">
        <w:rPr>
          <w:lang w:val="el-GR"/>
        </w:rPr>
        <w:t xml:space="preserve"> κεντρικό κορμό έχουμε τα νέα</w:t>
      </w:r>
      <w:r w:rsidR="00F35065">
        <w:rPr>
          <w:lang w:val="el-GR"/>
        </w:rPr>
        <w:t>-</w:t>
      </w:r>
      <w:r w:rsidR="00F35065" w:rsidRPr="00685ABA">
        <w:rPr>
          <w:lang w:val="el-GR"/>
        </w:rPr>
        <w:t>ανακοινώσεις</w:t>
      </w:r>
      <w:r w:rsidR="00F35065">
        <w:rPr>
          <w:lang w:val="el-GR"/>
        </w:rPr>
        <w:t xml:space="preserve"> </w:t>
      </w:r>
      <w:r w:rsidR="00F35065" w:rsidRPr="00685ABA">
        <w:rPr>
          <w:lang w:val="el-GR"/>
        </w:rPr>
        <w:t>και την τελευταία αγωνιστική</w:t>
      </w:r>
      <w:r w:rsidR="00F35065">
        <w:rPr>
          <w:lang w:val="el-GR"/>
        </w:rPr>
        <w:t>.</w:t>
      </w:r>
    </w:p>
    <w:p w14:paraId="7E1C85D2" w14:textId="4B861DB9" w:rsidR="005442BC" w:rsidRDefault="0021510F" w:rsidP="005442BC">
      <w:pPr>
        <w:pStyle w:val="ParaContinue"/>
        <w:ind w:firstLine="0"/>
        <w:rPr>
          <w:lang w:val="el-GR"/>
        </w:rPr>
      </w:pPr>
      <w:r w:rsidRPr="0021510F">
        <w:rPr>
          <w:lang w:val="el-GR"/>
        </w:rPr>
        <w:t xml:space="preserve">    </w:t>
      </w:r>
      <w:r w:rsidR="005442BC" w:rsidRPr="005F236D">
        <w:rPr>
          <w:lang w:val="el-GR"/>
        </w:rPr>
        <w:t>Στην εικόνα 3,</w:t>
      </w:r>
      <w:r w:rsidR="005442BC">
        <w:rPr>
          <w:lang w:val="el-GR"/>
        </w:rPr>
        <w:t xml:space="preserve"> </w:t>
      </w:r>
      <w:r w:rsidR="005442BC" w:rsidRPr="005F236D">
        <w:rPr>
          <w:lang w:val="el-GR"/>
        </w:rPr>
        <w:t>φαίνεται η σελίδα για τις ομάδες όπου αρχικά βλέπουμε μια προεπισκόπηση με όλες τις ομάδες του πρωταθλήματος</w:t>
      </w:r>
      <w:r w:rsidR="005442BC">
        <w:rPr>
          <w:lang w:val="el-GR"/>
        </w:rPr>
        <w:t xml:space="preserve">, </w:t>
      </w:r>
      <w:r w:rsidR="005442BC" w:rsidRPr="005F236D">
        <w:rPr>
          <w:lang w:val="el-GR"/>
        </w:rPr>
        <w:t>και όταν πατήσουμε πάνω σε μια ομάδα</w:t>
      </w:r>
      <w:r w:rsidR="005442BC">
        <w:rPr>
          <w:lang w:val="el-GR"/>
        </w:rPr>
        <w:t xml:space="preserve"> </w:t>
      </w:r>
      <w:r w:rsidR="005442BC" w:rsidRPr="005F236D">
        <w:rPr>
          <w:lang w:val="el-GR"/>
        </w:rPr>
        <w:t>πηγαίνουμε σε μια σελίδα με αναλυτικότερη περιγραφή της ομάδας όπως τους παίκτες</w:t>
      </w:r>
      <w:r w:rsidR="005442BC">
        <w:rPr>
          <w:lang w:val="el-GR"/>
        </w:rPr>
        <w:t>,</w:t>
      </w:r>
      <w:r w:rsidR="005442BC" w:rsidRPr="005F236D">
        <w:rPr>
          <w:lang w:val="el-GR"/>
        </w:rPr>
        <w:t xml:space="preserve"> το στάδιο και τα στατιστικά</w:t>
      </w:r>
      <w:r w:rsidR="005442BC">
        <w:rPr>
          <w:lang w:val="el-GR"/>
        </w:rPr>
        <w:t>.</w:t>
      </w:r>
    </w:p>
    <w:p w14:paraId="4F947C3D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32ECE4B1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2746BE41" w14:textId="79D5D038" w:rsidR="005442BC" w:rsidRPr="005442BC" w:rsidRDefault="00C07900" w:rsidP="005442BC">
      <w:pPr>
        <w:pStyle w:val="ParaContinue"/>
        <w:ind w:firstLine="0"/>
        <w:rPr>
          <w:lang w:val="el-GR"/>
        </w:rPr>
      </w:pPr>
      <w:r>
        <w:rPr>
          <w:noProof/>
        </w:rPr>
        <w:drawing>
          <wp:inline distT="0" distB="0" distL="0" distR="0" wp14:anchorId="1AA1E4AA" wp14:editId="653C081F">
            <wp:extent cx="5562600" cy="2806065"/>
            <wp:effectExtent l="0" t="0" r="0" b="0"/>
            <wp:docPr id="28954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457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BEB" w14:textId="77777777" w:rsidR="005442BC" w:rsidRPr="001726E0" w:rsidRDefault="005442BC" w:rsidP="005442BC">
      <w:pPr>
        <w:pStyle w:val="Para"/>
        <w:ind w:firstLine="0"/>
        <w:rPr>
          <w:rFonts w:ascii="Linux Biolinum O" w:hAnsi="Linux Biolinum O" w:cs="Linux Biolinum O"/>
          <w:sz w:val="16"/>
          <w:szCs w:val="22"/>
          <w:lang w:val="el-GR"/>
        </w:rPr>
      </w:pPr>
      <w:r>
        <w:rPr>
          <w:rFonts w:ascii="Linux Biolinum O" w:hAnsi="Linux Biolinum O" w:cs="Linux Biolinum O"/>
          <w:sz w:val="16"/>
          <w:szCs w:val="22"/>
          <w:lang w:val="el-GR"/>
        </w:rPr>
        <w:t>Εικόνα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>
        <w:rPr>
          <w:rFonts w:ascii="Linux Biolinum O" w:hAnsi="Linux Biolinum O" w:cs="Linux Biolinum O"/>
          <w:sz w:val="16"/>
          <w:szCs w:val="22"/>
          <w:lang w:val="el-GR"/>
        </w:rPr>
        <w:t>3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>: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>
        <w:rPr>
          <w:rFonts w:ascii="Linux Biolinum O" w:hAnsi="Linux Biolinum O" w:cs="Linux Biolinum O"/>
          <w:sz w:val="16"/>
          <w:szCs w:val="22"/>
          <w:lang w:val="el-GR"/>
        </w:rPr>
        <w:t>Η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σελίδα για τις ομάδες</w:t>
      </w:r>
      <w:r>
        <w:rPr>
          <w:rFonts w:ascii="Linux Biolinum O" w:hAnsi="Linux Biolinum O" w:cs="Linux Biolinum O"/>
          <w:sz w:val="16"/>
          <w:szCs w:val="22"/>
          <w:lang w:val="el-GR"/>
        </w:rPr>
        <w:t>.</w:t>
      </w:r>
    </w:p>
    <w:p w14:paraId="1CED9B14" w14:textId="77777777" w:rsidR="005442BC" w:rsidRDefault="005442BC" w:rsidP="005442BC">
      <w:pPr>
        <w:pStyle w:val="ParaContinue"/>
        <w:ind w:firstLine="0"/>
        <w:rPr>
          <w:lang w:val="el-GR"/>
        </w:rPr>
      </w:pPr>
    </w:p>
    <w:p w14:paraId="62630689" w14:textId="3E31CCA3" w:rsidR="005442BC" w:rsidRDefault="0021510F" w:rsidP="005442BC">
      <w:pPr>
        <w:pStyle w:val="ParaContinue"/>
        <w:ind w:firstLine="0"/>
        <w:rPr>
          <w:lang w:val="el-GR"/>
        </w:rPr>
      </w:pPr>
      <w:r w:rsidRPr="0021510F">
        <w:rPr>
          <w:lang w:val="el-GR"/>
        </w:rPr>
        <w:t xml:space="preserve">    </w:t>
      </w:r>
      <w:r w:rsidR="005442BC" w:rsidRPr="005F236D">
        <w:rPr>
          <w:lang w:val="el-GR"/>
        </w:rPr>
        <w:t>Επίσης στη σελίδα με τ</w:t>
      </w:r>
      <w:r w:rsidR="005442BC">
        <w:rPr>
          <w:lang w:val="el-GR"/>
        </w:rPr>
        <w:t>ο</w:t>
      </w:r>
      <w:r w:rsidR="005442BC" w:rsidRPr="005F236D">
        <w:rPr>
          <w:lang w:val="el-GR"/>
        </w:rPr>
        <w:t xml:space="preserve"> αναλυτικ</w:t>
      </w:r>
      <w:r w:rsidR="005442BC">
        <w:rPr>
          <w:lang w:val="el-GR"/>
        </w:rPr>
        <w:t xml:space="preserve">ό </w:t>
      </w:r>
      <w:r w:rsidR="005442BC" w:rsidRPr="005F236D">
        <w:rPr>
          <w:lang w:val="el-GR"/>
        </w:rPr>
        <w:t>περιεχόμενο</w:t>
      </w:r>
      <w:r w:rsidR="005442BC">
        <w:rPr>
          <w:lang w:val="el-GR"/>
        </w:rPr>
        <w:t xml:space="preserve"> </w:t>
      </w:r>
      <w:r w:rsidR="005442BC" w:rsidRPr="005F236D">
        <w:rPr>
          <w:lang w:val="el-GR"/>
        </w:rPr>
        <w:t xml:space="preserve">για τις ομάδες μπορούμε να έχουμε πρόσβαση πατώντας στο </w:t>
      </w:r>
      <w:r w:rsidR="005442BC">
        <w:t>logo</w:t>
      </w:r>
      <w:r w:rsidR="005442BC" w:rsidRPr="005F236D">
        <w:rPr>
          <w:lang w:val="el-GR"/>
        </w:rPr>
        <w:t xml:space="preserve"> της εκάστοτε ομάδας στο </w:t>
      </w:r>
      <w:r w:rsidR="005442BC">
        <w:t>header</w:t>
      </w:r>
      <w:r w:rsidR="005442BC" w:rsidRPr="005F236D">
        <w:rPr>
          <w:lang w:val="el-GR"/>
        </w:rPr>
        <w:t xml:space="preserve"> της σελίδας.</w:t>
      </w:r>
    </w:p>
    <w:p w14:paraId="39198F30" w14:textId="77777777" w:rsidR="00C07900" w:rsidRPr="005F236D" w:rsidRDefault="00C07900" w:rsidP="005442BC">
      <w:pPr>
        <w:pStyle w:val="ParaContinue"/>
        <w:ind w:firstLine="0"/>
        <w:rPr>
          <w:lang w:val="el-GR"/>
        </w:rPr>
      </w:pPr>
    </w:p>
    <w:p w14:paraId="0BFE9F6C" w14:textId="4A1DF2D9" w:rsidR="005442BC" w:rsidRDefault="00C07900" w:rsidP="005442BC">
      <w:pPr>
        <w:pStyle w:val="ParaContinue"/>
        <w:ind w:firstLine="0"/>
        <w:rPr>
          <w:lang w:val="el-GR"/>
        </w:rPr>
      </w:pPr>
      <w:r>
        <w:rPr>
          <w:noProof/>
        </w:rPr>
        <w:drawing>
          <wp:inline distT="0" distB="0" distL="0" distR="0" wp14:anchorId="79FA4838" wp14:editId="729AC10C">
            <wp:extent cx="5562600" cy="2413000"/>
            <wp:effectExtent l="0" t="0" r="0" b="6350"/>
            <wp:docPr id="794394505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4505" name="Picture 1" descr="A picture containing text, screenshot, software, computer 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AA0E" w14:textId="77777777" w:rsidR="005442BC" w:rsidRDefault="005442BC" w:rsidP="005442BC">
      <w:pPr>
        <w:pStyle w:val="Para"/>
        <w:ind w:firstLine="0"/>
        <w:rPr>
          <w:rFonts w:ascii="Linux Biolinum O" w:hAnsi="Linux Biolinum O" w:cs="Linux Biolinum O"/>
          <w:sz w:val="16"/>
          <w:szCs w:val="22"/>
          <w:lang w:val="el-GR"/>
        </w:rPr>
      </w:pPr>
      <w:r>
        <w:rPr>
          <w:rFonts w:ascii="Linux Biolinum O" w:hAnsi="Linux Biolinum O" w:cs="Linux Biolinum O"/>
          <w:sz w:val="16"/>
          <w:szCs w:val="22"/>
          <w:lang w:val="el-GR"/>
        </w:rPr>
        <w:t>Εικόνα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>
        <w:rPr>
          <w:rFonts w:ascii="Linux Biolinum O" w:hAnsi="Linux Biolinum O" w:cs="Linux Biolinum O"/>
          <w:sz w:val="16"/>
          <w:szCs w:val="22"/>
          <w:lang w:val="el-GR"/>
        </w:rPr>
        <w:t>4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: </w:t>
      </w:r>
      <w:r>
        <w:rPr>
          <w:rFonts w:ascii="Linux Biolinum O" w:hAnsi="Linux Biolinum O" w:cs="Linux Biolinum O"/>
          <w:sz w:val="16"/>
          <w:szCs w:val="22"/>
          <w:lang w:val="el-GR"/>
        </w:rPr>
        <w:t>Η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σελίδα για το πρόγραμμα των αγωνιστικών</w:t>
      </w:r>
      <w:r>
        <w:rPr>
          <w:rFonts w:ascii="Linux Biolinum O" w:hAnsi="Linux Biolinum O" w:cs="Linux Biolinum O"/>
          <w:sz w:val="16"/>
          <w:szCs w:val="22"/>
          <w:lang w:val="el-GR"/>
        </w:rPr>
        <w:t>.</w:t>
      </w:r>
    </w:p>
    <w:p w14:paraId="4626C14A" w14:textId="77777777" w:rsidR="005442BC" w:rsidRDefault="005442BC" w:rsidP="005442BC">
      <w:pPr>
        <w:pStyle w:val="ParaContinue"/>
        <w:ind w:firstLine="0"/>
        <w:rPr>
          <w:lang w:val="el-GR"/>
        </w:rPr>
      </w:pPr>
    </w:p>
    <w:p w14:paraId="57D2046E" w14:textId="206A9DCA" w:rsidR="005442BC" w:rsidRDefault="00540CA6" w:rsidP="005442BC">
      <w:pPr>
        <w:pStyle w:val="ParaContinue"/>
        <w:ind w:firstLine="0"/>
        <w:rPr>
          <w:lang w:val="el-GR"/>
        </w:rPr>
      </w:pPr>
      <w:r w:rsidRPr="00540CA6">
        <w:rPr>
          <w:lang w:val="el-GR"/>
        </w:rPr>
        <w:t xml:space="preserve">    </w:t>
      </w:r>
      <w:r w:rsidR="005442BC" w:rsidRPr="005F236D">
        <w:rPr>
          <w:lang w:val="el-GR"/>
        </w:rPr>
        <w:t xml:space="preserve">Ομοίως πατώντας στα κουμπιά πρόγραμμα και βαθμολογία, μπορούμε να δούμε το πρόγραμμα και τα αποτελέσματα κάθε αγωνιστικής και τη συνολική βαθμολογία όλων των ομάδων μέχρι την τελευταία αγωνιστική, αντίστοιχα. </w:t>
      </w:r>
      <w:r w:rsidR="005442BC" w:rsidRPr="00E336E2">
        <w:rPr>
          <w:lang w:val="el-GR"/>
        </w:rPr>
        <w:t>(</w:t>
      </w:r>
      <w:r w:rsidR="005442BC" w:rsidRPr="005F236D">
        <w:rPr>
          <w:lang w:val="el-GR"/>
        </w:rPr>
        <w:t xml:space="preserve">Εικόνες </w:t>
      </w:r>
      <w:r w:rsidR="005442BC" w:rsidRPr="00E336E2">
        <w:rPr>
          <w:lang w:val="el-GR"/>
        </w:rPr>
        <w:t>4,5)</w:t>
      </w:r>
    </w:p>
    <w:p w14:paraId="1F59C0DA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56FA0C27" w14:textId="77777777" w:rsidR="00C07900" w:rsidRPr="00E336E2" w:rsidRDefault="00C07900" w:rsidP="005442BC">
      <w:pPr>
        <w:pStyle w:val="ParaContinue"/>
        <w:ind w:firstLine="0"/>
        <w:rPr>
          <w:lang w:val="el-GR"/>
        </w:rPr>
      </w:pPr>
    </w:p>
    <w:p w14:paraId="2F00D3EB" w14:textId="0EA24D5C" w:rsidR="005442BC" w:rsidRDefault="00C07900" w:rsidP="005442BC">
      <w:pPr>
        <w:pStyle w:val="ParaContinue"/>
        <w:ind w:firstLine="0"/>
        <w:rPr>
          <w:lang w:val="el-GR"/>
        </w:rPr>
      </w:pPr>
      <w:r w:rsidRPr="00C07900">
        <w:drawing>
          <wp:inline distT="0" distB="0" distL="0" distR="0" wp14:anchorId="037E6E2F" wp14:editId="5AF515FD">
            <wp:extent cx="5562600" cy="2809240"/>
            <wp:effectExtent l="0" t="0" r="0" b="0"/>
            <wp:docPr id="9491772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77284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DAF" w14:textId="77777777" w:rsidR="005442BC" w:rsidRDefault="005442BC" w:rsidP="005442BC">
      <w:pPr>
        <w:pStyle w:val="Para"/>
        <w:ind w:firstLine="0"/>
        <w:rPr>
          <w:rFonts w:ascii="Linux Biolinum O" w:hAnsi="Linux Biolinum O" w:cs="Linux Biolinum O"/>
          <w:sz w:val="16"/>
          <w:szCs w:val="22"/>
          <w:lang w:val="el-GR"/>
        </w:rPr>
      </w:pPr>
      <w:r>
        <w:rPr>
          <w:rFonts w:ascii="Linux Biolinum O" w:hAnsi="Linux Biolinum O" w:cs="Linux Biolinum O"/>
          <w:sz w:val="16"/>
          <w:szCs w:val="22"/>
          <w:lang w:val="el-GR"/>
        </w:rPr>
        <w:lastRenderedPageBreak/>
        <w:t>Εικόνα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>
        <w:rPr>
          <w:rFonts w:ascii="Linux Biolinum O" w:hAnsi="Linux Biolinum O" w:cs="Linux Biolinum O"/>
          <w:sz w:val="16"/>
          <w:szCs w:val="22"/>
          <w:lang w:val="el-GR"/>
        </w:rPr>
        <w:t>5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: </w:t>
      </w:r>
      <w:r>
        <w:rPr>
          <w:rFonts w:ascii="Linux Biolinum O" w:hAnsi="Linux Biolinum O" w:cs="Linux Biolinum O"/>
          <w:sz w:val="16"/>
          <w:szCs w:val="22"/>
          <w:lang w:val="el-GR"/>
        </w:rPr>
        <w:t>Η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σελίδα για</w:t>
      </w:r>
      <w:r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>τον πίνακα της βαθμολογίας</w:t>
      </w:r>
      <w:r>
        <w:rPr>
          <w:rFonts w:ascii="Linux Biolinum O" w:hAnsi="Linux Biolinum O" w:cs="Linux Biolinum O"/>
          <w:sz w:val="16"/>
          <w:szCs w:val="22"/>
          <w:lang w:val="el-GR"/>
        </w:rPr>
        <w:t>.</w:t>
      </w:r>
    </w:p>
    <w:p w14:paraId="091D8007" w14:textId="77777777" w:rsidR="0021510F" w:rsidRDefault="0021510F" w:rsidP="005442BC">
      <w:pPr>
        <w:pStyle w:val="ParaContinue"/>
        <w:ind w:firstLine="0"/>
        <w:rPr>
          <w:lang w:val="el-GR"/>
        </w:rPr>
      </w:pPr>
    </w:p>
    <w:p w14:paraId="1A223112" w14:textId="42CB30B2" w:rsidR="0021510F" w:rsidRDefault="0021510F" w:rsidP="005442BC">
      <w:pPr>
        <w:pStyle w:val="ParaContinue"/>
        <w:ind w:firstLine="0"/>
        <w:rPr>
          <w:lang w:val="el-GR"/>
        </w:rPr>
      </w:pPr>
      <w:r w:rsidRPr="0021510F">
        <w:rPr>
          <w:lang w:val="el-GR"/>
        </w:rPr>
        <w:t xml:space="preserve">    </w:t>
      </w:r>
      <w:r w:rsidR="005442BC" w:rsidRPr="00F82774">
        <w:rPr>
          <w:lang w:val="el-GR"/>
        </w:rPr>
        <w:t>Τέλος έχουμε κουμπιά για να επιστρέψουμε στην αρχική σελίδα, να μεταβούμε στη φόρμα επικοινωνίας με το διαχειριστή</w:t>
      </w:r>
      <w:r w:rsidR="005442BC" w:rsidRPr="00E336E2">
        <w:rPr>
          <w:lang w:val="el-GR"/>
        </w:rPr>
        <w:t xml:space="preserve"> </w:t>
      </w:r>
      <w:r w:rsidR="005442BC">
        <w:rPr>
          <w:lang w:val="el-GR"/>
        </w:rPr>
        <w:t xml:space="preserve">ή </w:t>
      </w:r>
      <w:r w:rsidR="005442BC" w:rsidRPr="00E336E2">
        <w:rPr>
          <w:lang w:val="el-GR"/>
        </w:rPr>
        <w:t>σε σελίδα με μια μικρή περιγραφή για το πρωτάθλημα</w:t>
      </w:r>
      <w:r w:rsidR="005442BC">
        <w:rPr>
          <w:lang w:val="el-GR"/>
        </w:rPr>
        <w:t>.</w:t>
      </w:r>
      <w:r w:rsidR="005442BC" w:rsidRPr="00E336E2">
        <w:rPr>
          <w:lang w:val="el-GR"/>
        </w:rPr>
        <w:t xml:space="preserve"> Με αυτά ολοκληρώνεται η πλευρά για τους επισκέπτες της σελίδας</w:t>
      </w:r>
      <w:r w:rsidR="005442BC">
        <w:rPr>
          <w:lang w:val="el-GR"/>
        </w:rPr>
        <w:t>.</w:t>
      </w:r>
    </w:p>
    <w:p w14:paraId="281C1CE1" w14:textId="4AD8F098" w:rsidR="005442BC" w:rsidRDefault="0021510F" w:rsidP="005442BC">
      <w:pPr>
        <w:pStyle w:val="ParaContinue"/>
        <w:ind w:firstLine="0"/>
        <w:rPr>
          <w:lang w:val="el-GR"/>
        </w:rPr>
      </w:pPr>
      <w:r w:rsidRPr="0021510F">
        <w:rPr>
          <w:lang w:val="el-GR"/>
        </w:rPr>
        <w:t xml:space="preserve">    </w:t>
      </w:r>
      <w:r w:rsidR="005442BC" w:rsidRPr="00E336E2">
        <w:rPr>
          <w:lang w:val="el-GR"/>
        </w:rPr>
        <w:t>Για τον διαχειριστή</w:t>
      </w:r>
      <w:r w:rsidR="005442BC">
        <w:rPr>
          <w:lang w:val="el-GR"/>
        </w:rPr>
        <w:t xml:space="preserve">, </w:t>
      </w:r>
      <w:r w:rsidR="005442BC" w:rsidRPr="00E336E2">
        <w:rPr>
          <w:lang w:val="el-GR"/>
        </w:rPr>
        <w:t>έχουμε πρώτα</w:t>
      </w:r>
      <w:r w:rsidR="005442BC">
        <w:rPr>
          <w:lang w:val="el-GR"/>
        </w:rPr>
        <w:t xml:space="preserve"> </w:t>
      </w:r>
      <w:r w:rsidR="005442BC" w:rsidRPr="00E336E2">
        <w:rPr>
          <w:lang w:val="el-GR"/>
        </w:rPr>
        <w:t>ένα</w:t>
      </w:r>
      <w:r w:rsidR="005442BC">
        <w:rPr>
          <w:lang w:val="el-GR"/>
        </w:rPr>
        <w:t xml:space="preserve"> </w:t>
      </w:r>
      <w:r w:rsidR="005442BC" w:rsidRPr="00E336E2">
        <w:t>log</w:t>
      </w:r>
      <w:r w:rsidR="005442BC" w:rsidRPr="00E336E2">
        <w:rPr>
          <w:lang w:val="el-GR"/>
        </w:rPr>
        <w:t xml:space="preserve"> </w:t>
      </w:r>
      <w:r w:rsidR="005442BC" w:rsidRPr="00E336E2">
        <w:t>in</w:t>
      </w:r>
      <w:r w:rsidR="005442BC" w:rsidRPr="00E336E2">
        <w:rPr>
          <w:lang w:val="el-GR"/>
        </w:rPr>
        <w:t xml:space="preserve"> </w:t>
      </w:r>
      <w:r w:rsidR="005442BC" w:rsidRPr="00E336E2">
        <w:t>panel</w:t>
      </w:r>
      <w:r w:rsidR="00D5567D">
        <w:rPr>
          <w:lang w:val="el-GR"/>
        </w:rPr>
        <w:t>(Εικόνα 6)</w:t>
      </w:r>
      <w:r w:rsidR="005442BC">
        <w:rPr>
          <w:lang w:val="el-GR"/>
        </w:rPr>
        <w:t xml:space="preserve">, </w:t>
      </w:r>
      <w:r w:rsidR="005442BC" w:rsidRPr="00E336E2">
        <w:rPr>
          <w:lang w:val="el-GR"/>
        </w:rPr>
        <w:t>που μετά από επιτυχή αναγνώριση ανοίγει στην αρχική σελίδα του διαχειριστή</w:t>
      </w:r>
      <w:r w:rsidR="005442BC">
        <w:rPr>
          <w:lang w:val="el-GR"/>
        </w:rPr>
        <w:t>.</w:t>
      </w:r>
      <w:r w:rsidR="00D5567D">
        <w:rPr>
          <w:lang w:val="el-GR"/>
        </w:rPr>
        <w:t xml:space="preserve"> Εκεί έχει τη δυνατότητα μεταξύ άλλων να δημιουργεί ανακοινώσεις,  να ανανεώνει τα σκορ και να ρυθμίζει τις αγωνιστικές.</w:t>
      </w:r>
    </w:p>
    <w:p w14:paraId="64F31D01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406B924D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00C5818C" w14:textId="77777777" w:rsidR="00C07900" w:rsidRDefault="00C07900" w:rsidP="005442BC">
      <w:pPr>
        <w:pStyle w:val="ParaContinue"/>
        <w:ind w:firstLine="0"/>
        <w:rPr>
          <w:lang w:val="el-GR"/>
        </w:rPr>
      </w:pPr>
    </w:p>
    <w:p w14:paraId="598C9C28" w14:textId="1E6D4A9A" w:rsidR="005442BC" w:rsidRDefault="00C07900" w:rsidP="005442BC">
      <w:pPr>
        <w:pStyle w:val="ParaContinue"/>
        <w:ind w:firstLine="0"/>
        <w:rPr>
          <w:lang w:val="el-GR"/>
        </w:rPr>
      </w:pPr>
      <w:r>
        <w:rPr>
          <w:noProof/>
        </w:rPr>
        <w:drawing>
          <wp:inline distT="0" distB="0" distL="0" distR="0" wp14:anchorId="61D3C2E5" wp14:editId="5E533998">
            <wp:extent cx="5562600" cy="2778125"/>
            <wp:effectExtent l="0" t="0" r="0" b="3175"/>
            <wp:docPr id="20294111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1117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A21F" w14:textId="5B449E05" w:rsidR="005442BC" w:rsidRDefault="005442BC" w:rsidP="005442BC">
      <w:pPr>
        <w:pStyle w:val="Para"/>
        <w:ind w:firstLine="0"/>
        <w:rPr>
          <w:rFonts w:ascii="Linux Biolinum O" w:hAnsi="Linux Biolinum O" w:cs="Linux Biolinum O"/>
          <w:sz w:val="16"/>
          <w:szCs w:val="22"/>
          <w:lang w:val="el-GR"/>
        </w:rPr>
      </w:pPr>
      <w:r>
        <w:rPr>
          <w:rFonts w:ascii="Linux Biolinum O" w:hAnsi="Linux Biolinum O" w:cs="Linux Biolinum O"/>
          <w:sz w:val="16"/>
          <w:szCs w:val="22"/>
          <w:lang w:val="el-GR"/>
        </w:rPr>
        <w:t>Εικόνα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>
        <w:rPr>
          <w:rFonts w:ascii="Linux Biolinum O" w:hAnsi="Linux Biolinum O" w:cs="Linux Biolinum O"/>
          <w:sz w:val="16"/>
          <w:szCs w:val="22"/>
          <w:lang w:val="el-GR"/>
        </w:rPr>
        <w:t>6</w:t>
      </w:r>
      <w:r w:rsidRPr="001726E0">
        <w:rPr>
          <w:rFonts w:ascii="Linux Biolinum O" w:hAnsi="Linux Biolinum O" w:cs="Linux Biolinum O"/>
          <w:sz w:val="16"/>
          <w:szCs w:val="22"/>
          <w:lang w:val="el-GR"/>
        </w:rPr>
        <w:t xml:space="preserve">: </w:t>
      </w:r>
      <w:r>
        <w:rPr>
          <w:rFonts w:ascii="Linux Biolinum O" w:hAnsi="Linux Biolinum O" w:cs="Linux Biolinum O"/>
          <w:sz w:val="16"/>
          <w:szCs w:val="22"/>
          <w:lang w:val="el-GR"/>
        </w:rPr>
        <w:t>Η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σελίδα</w:t>
      </w:r>
      <w:r w:rsidR="00D5567D">
        <w:rPr>
          <w:rFonts w:ascii="Linux Biolinum O" w:hAnsi="Linux Biolinum O" w:cs="Linux Biolinum O"/>
          <w:sz w:val="16"/>
          <w:szCs w:val="22"/>
          <w:lang w:val="el-GR"/>
        </w:rPr>
        <w:t xml:space="preserve"> </w:t>
      </w:r>
      <w:r w:rsidR="00D5567D">
        <w:rPr>
          <w:rFonts w:ascii="Linux Biolinum O" w:hAnsi="Linux Biolinum O" w:cs="Linux Biolinum O"/>
          <w:sz w:val="16"/>
          <w:szCs w:val="22"/>
        </w:rPr>
        <w:t>login</w:t>
      </w:r>
      <w:r w:rsidRPr="005F236D">
        <w:rPr>
          <w:rFonts w:ascii="Linux Biolinum O" w:hAnsi="Linux Biolinum O" w:cs="Linux Biolinum O"/>
          <w:sz w:val="16"/>
          <w:szCs w:val="22"/>
          <w:lang w:val="el-GR"/>
        </w:rPr>
        <w:t xml:space="preserve"> για </w:t>
      </w:r>
      <w:r w:rsidRPr="00E336E2">
        <w:rPr>
          <w:rFonts w:ascii="Linux Biolinum O" w:hAnsi="Linux Biolinum O" w:cs="Linux Biolinum O"/>
          <w:sz w:val="16"/>
          <w:szCs w:val="22"/>
          <w:lang w:val="el-GR"/>
        </w:rPr>
        <w:t>τον διαχειριστή</w:t>
      </w:r>
      <w:r>
        <w:rPr>
          <w:rFonts w:ascii="Linux Biolinum O" w:hAnsi="Linux Biolinum O" w:cs="Linux Biolinum O"/>
          <w:sz w:val="16"/>
          <w:szCs w:val="22"/>
          <w:lang w:val="el-GR"/>
        </w:rPr>
        <w:t>.</w:t>
      </w:r>
    </w:p>
    <w:p w14:paraId="6E4C1403" w14:textId="77777777" w:rsidR="00C07900" w:rsidRDefault="00C07900" w:rsidP="00C07900">
      <w:pPr>
        <w:pStyle w:val="ParaContinue"/>
        <w:rPr>
          <w:lang w:val="el-GR"/>
        </w:rPr>
      </w:pPr>
    </w:p>
    <w:p w14:paraId="1ED466B0" w14:textId="77777777" w:rsidR="00C07900" w:rsidRPr="00C07900" w:rsidRDefault="00C07900" w:rsidP="00C07900">
      <w:pPr>
        <w:pStyle w:val="ParaContinue"/>
        <w:rPr>
          <w:lang w:val="el-GR"/>
        </w:rPr>
      </w:pPr>
    </w:p>
    <w:p w14:paraId="3813483B" w14:textId="00D288B8" w:rsidR="00D9738D" w:rsidRDefault="00C07900" w:rsidP="00867073">
      <w:pPr>
        <w:pStyle w:val="Subtitle"/>
        <w:rPr>
          <w:sz w:val="16"/>
          <w:szCs w:val="22"/>
          <w:lang w:val="el-GR"/>
        </w:rPr>
      </w:pPr>
      <w:r>
        <w:rPr>
          <w:noProof/>
        </w:rPr>
        <w:lastRenderedPageBreak/>
        <w:drawing>
          <wp:inline distT="0" distB="0" distL="0" distR="0" wp14:anchorId="27D3A82D" wp14:editId="406FD141">
            <wp:extent cx="5562600" cy="2821940"/>
            <wp:effectExtent l="0" t="0" r="0" b="0"/>
            <wp:docPr id="19236424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498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38DA" w14:textId="77777777" w:rsidR="00D9738D" w:rsidRDefault="00D9738D" w:rsidP="00867073">
      <w:pPr>
        <w:pStyle w:val="Subtitle"/>
        <w:rPr>
          <w:sz w:val="16"/>
          <w:szCs w:val="22"/>
          <w:lang w:val="el-GR"/>
        </w:rPr>
      </w:pPr>
    </w:p>
    <w:p w14:paraId="0A6490BC" w14:textId="1CBB8727" w:rsidR="00867073" w:rsidRPr="00C07900" w:rsidRDefault="00867073" w:rsidP="00C07900">
      <w:pPr>
        <w:pStyle w:val="Subtitle"/>
        <w:rPr>
          <w:sz w:val="16"/>
          <w:szCs w:val="22"/>
          <w:lang w:val="el-GR"/>
        </w:rPr>
      </w:pPr>
      <w:r>
        <w:rPr>
          <w:sz w:val="16"/>
          <w:szCs w:val="22"/>
          <w:lang w:val="el-GR"/>
        </w:rPr>
        <w:t>Εικόνα</w:t>
      </w:r>
      <w:r w:rsidRPr="001726E0">
        <w:rPr>
          <w:sz w:val="16"/>
          <w:szCs w:val="22"/>
          <w:lang w:val="el-GR"/>
        </w:rPr>
        <w:t xml:space="preserve"> </w:t>
      </w:r>
      <w:r w:rsidR="00D5567D" w:rsidRPr="00D5567D">
        <w:rPr>
          <w:sz w:val="16"/>
          <w:szCs w:val="22"/>
          <w:lang w:val="el-GR"/>
        </w:rPr>
        <w:t>7</w:t>
      </w:r>
      <w:r w:rsidRPr="001726E0">
        <w:rPr>
          <w:sz w:val="16"/>
          <w:szCs w:val="22"/>
          <w:lang w:val="el-GR"/>
        </w:rPr>
        <w:t xml:space="preserve">: </w:t>
      </w:r>
      <w:r w:rsidR="00D5567D">
        <w:rPr>
          <w:sz w:val="16"/>
          <w:szCs w:val="22"/>
          <w:lang w:val="el-GR"/>
        </w:rPr>
        <w:t>Μία από τις δυνατότητες στη σελίδα του διαχειριστή</w:t>
      </w:r>
      <w:r>
        <w:rPr>
          <w:sz w:val="16"/>
          <w:szCs w:val="22"/>
          <w:lang w:val="el-GR"/>
        </w:rPr>
        <w:t>.</w:t>
      </w:r>
    </w:p>
    <w:p w14:paraId="41DB27AF" w14:textId="77777777" w:rsidR="00867073" w:rsidRPr="009B69A7" w:rsidRDefault="00867073" w:rsidP="009B69A7">
      <w:pPr>
        <w:pStyle w:val="ParaContinue"/>
        <w:rPr>
          <w:lang w:val="el-GR" w:eastAsia="en-US"/>
        </w:rPr>
      </w:pPr>
    </w:p>
    <w:sectPr w:rsidR="00867073" w:rsidRPr="009B69A7" w:rsidSect="001A546F">
      <w:footerReference w:type="default" r:id="rId14"/>
      <w:footerReference w:type="first" r:id="rId15"/>
      <w:pgSz w:w="12240" w:h="15840"/>
      <w:pgMar w:top="1760" w:right="2040" w:bottom="2840" w:left="1440" w:header="706" w:footer="706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6052B" w14:textId="77777777" w:rsidR="00AF6A3A" w:rsidRDefault="00AF6A3A" w:rsidP="005B434B">
      <w:pPr>
        <w:spacing w:after="0" w:line="240" w:lineRule="auto"/>
      </w:pPr>
      <w:r>
        <w:separator/>
      </w:r>
    </w:p>
  </w:endnote>
  <w:endnote w:type="continuationSeparator" w:id="0">
    <w:p w14:paraId="518CF87F" w14:textId="77777777" w:rsidR="00AF6A3A" w:rsidRDefault="00AF6A3A" w:rsidP="005B434B">
      <w:pPr>
        <w:spacing w:after="0" w:line="240" w:lineRule="auto"/>
      </w:pPr>
      <w:r>
        <w:continuationSeparator/>
      </w:r>
    </w:p>
  </w:endnote>
  <w:endnote w:type="continuationNotice" w:id="1">
    <w:p w14:paraId="565DC1B0" w14:textId="77777777" w:rsidR="00AF6A3A" w:rsidRDefault="00AF6A3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nux Biolinum O">
    <w:altName w:val="Times New Roman"/>
    <w:panose1 w:val="00000000000000000000"/>
    <w:charset w:val="00"/>
    <w:family w:val="auto"/>
    <w:notTrueType/>
    <w:pitch w:val="variable"/>
    <w:sig w:usb0="00000000" w:usb1="5000E5FB" w:usb2="00000020" w:usb3="00000000" w:csb0="000001B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Linux Libertine O">
    <w:altName w:val="Times New Roman"/>
    <w:panose1 w:val="00000000000000000000"/>
    <w:charset w:val="00"/>
    <w:family w:val="auto"/>
    <w:notTrueType/>
    <w:pitch w:val="variable"/>
    <w:sig w:usb0="00000000" w:usb1="5200E5FB" w:usb2="02000020" w:usb3="00000000" w:csb0="000001B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nconsolataN">
    <w:altName w:val="Cambria Math"/>
    <w:panose1 w:val="00000000000000000000"/>
    <w:charset w:val="00"/>
    <w:family w:val="auto"/>
    <w:notTrueType/>
    <w:pitch w:val="fixed"/>
    <w:sig w:usb0="8000002F" w:usb1="0000016B" w:usb2="00000000" w:usb3="00000000" w:csb0="00000013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Yu Mincho">
    <w:altName w:val="游明朝"/>
    <w:panose1 w:val="000000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C9F8A" w14:textId="77777777" w:rsidR="001A546F" w:rsidRDefault="00737F1F" w:rsidP="001A546F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854D22">
      <w:rPr>
        <w:noProof/>
      </w:rPr>
      <w:t>10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0C6EA" w14:textId="511E9561" w:rsidR="001A546F" w:rsidRPr="00DB5FBB" w:rsidRDefault="001A546F">
    <w:pPr>
      <w:pStyle w:val="Footer"/>
      <w:rPr>
        <w:lang w:val="el-GR"/>
      </w:rPr>
    </w:pPr>
  </w:p>
  <w:p w14:paraId="1B0BFACB" w14:textId="77777777" w:rsidR="001A546F" w:rsidRDefault="001A546F">
    <w:pPr>
      <w:pStyle w:val="Footer"/>
    </w:pPr>
  </w:p>
  <w:p w14:paraId="35A0F3EC" w14:textId="77777777" w:rsidR="001A546F" w:rsidRDefault="001A546F">
    <w:pPr>
      <w:pStyle w:val="Footer"/>
    </w:pPr>
  </w:p>
  <w:p w14:paraId="7ABA64B8" w14:textId="77777777" w:rsidR="001A546F" w:rsidRDefault="001A546F">
    <w:pPr>
      <w:pStyle w:val="Footer"/>
    </w:pPr>
  </w:p>
  <w:p w14:paraId="5BB6EBB1" w14:textId="77777777" w:rsidR="001A546F" w:rsidRDefault="001A546F">
    <w:pPr>
      <w:pStyle w:val="Footer"/>
    </w:pPr>
  </w:p>
  <w:p w14:paraId="137CC117" w14:textId="77777777" w:rsidR="001A546F" w:rsidRDefault="001A546F">
    <w:pPr>
      <w:pStyle w:val="Footer"/>
    </w:pPr>
  </w:p>
  <w:p w14:paraId="34085663" w14:textId="77777777" w:rsidR="001A546F" w:rsidRDefault="001A546F">
    <w:pPr>
      <w:pStyle w:val="Footer"/>
    </w:pPr>
  </w:p>
  <w:p w14:paraId="3EE6F54C" w14:textId="77777777" w:rsidR="001A546F" w:rsidRDefault="001A546F">
    <w:pPr>
      <w:pStyle w:val="Footer"/>
    </w:pPr>
  </w:p>
  <w:p w14:paraId="3D5D3C93" w14:textId="77777777" w:rsidR="001A546F" w:rsidRDefault="001A546F">
    <w:pPr>
      <w:pStyle w:val="Footer"/>
    </w:pPr>
  </w:p>
  <w:p w14:paraId="3CE9B6AF" w14:textId="77777777" w:rsidR="001A546F" w:rsidRDefault="001A546F">
    <w:pPr>
      <w:pStyle w:val="Footer"/>
    </w:pPr>
  </w:p>
  <w:p w14:paraId="6D1224E6" w14:textId="77777777" w:rsidR="001A546F" w:rsidRDefault="001A546F">
    <w:pPr>
      <w:pStyle w:val="Footer"/>
    </w:pPr>
  </w:p>
  <w:p w14:paraId="6C1E76C6" w14:textId="77777777" w:rsidR="001A546F" w:rsidRDefault="001A546F">
    <w:pPr>
      <w:pStyle w:val="Footer"/>
    </w:pPr>
  </w:p>
  <w:p w14:paraId="67BF876F" w14:textId="77777777" w:rsidR="001A546F" w:rsidRDefault="001A546F">
    <w:pPr>
      <w:pStyle w:val="Footer"/>
    </w:pPr>
  </w:p>
  <w:p w14:paraId="39BB90C1" w14:textId="77777777" w:rsidR="001A546F" w:rsidRDefault="001A546F">
    <w:pPr>
      <w:pStyle w:val="Footer"/>
    </w:pPr>
  </w:p>
  <w:p w14:paraId="6BAD1760" w14:textId="77777777" w:rsidR="001A546F" w:rsidRDefault="001A546F">
    <w:pPr>
      <w:pStyle w:val="Footer"/>
    </w:pPr>
  </w:p>
  <w:p w14:paraId="6A66A0DA" w14:textId="77777777" w:rsidR="001A546F" w:rsidRDefault="001A546F">
    <w:pPr>
      <w:pStyle w:val="Footer"/>
    </w:pPr>
  </w:p>
  <w:p w14:paraId="7E35C972" w14:textId="77777777" w:rsidR="001A546F" w:rsidRDefault="001A54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C7993" w14:textId="77777777" w:rsidR="00AF6A3A" w:rsidRDefault="00AF6A3A" w:rsidP="005B434B">
      <w:pPr>
        <w:spacing w:after="0" w:line="240" w:lineRule="auto"/>
      </w:pPr>
      <w:r>
        <w:separator/>
      </w:r>
    </w:p>
  </w:footnote>
  <w:footnote w:type="continuationSeparator" w:id="0">
    <w:p w14:paraId="2BDF4F8A" w14:textId="77777777" w:rsidR="00AF6A3A" w:rsidRDefault="00AF6A3A" w:rsidP="005B434B">
      <w:pPr>
        <w:spacing w:after="0" w:line="240" w:lineRule="auto"/>
      </w:pPr>
      <w:r>
        <w:continuationSeparator/>
      </w:r>
    </w:p>
  </w:footnote>
  <w:footnote w:type="continuationNotice" w:id="1">
    <w:p w14:paraId="2FE461B6" w14:textId="77777777" w:rsidR="00AF6A3A" w:rsidRDefault="00AF6A3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2DED"/>
    <w:multiLevelType w:val="multilevel"/>
    <w:tmpl w:val="F40E53E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7F0B4D"/>
    <w:multiLevelType w:val="multilevel"/>
    <w:tmpl w:val="4D6825E8"/>
    <w:numStyleLink w:val="111111"/>
  </w:abstractNum>
  <w:abstractNum w:abstractNumId="2" w15:restartNumberingAfterBreak="0">
    <w:nsid w:val="2A263F6D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3" w15:restartNumberingAfterBreak="0">
    <w:nsid w:val="36662F61"/>
    <w:multiLevelType w:val="singleLevel"/>
    <w:tmpl w:val="40090019"/>
    <w:lvl w:ilvl="0">
      <w:start w:val="1"/>
      <w:numFmt w:val="decimal"/>
      <w:pStyle w:val="ListParagraph"/>
      <w:lvlText w:val="%1."/>
      <w:lvlJc w:val="left"/>
      <w:pPr>
        <w:ind w:left="480" w:hanging="240"/>
      </w:pPr>
      <w:rPr>
        <w:rFonts w:hint="default"/>
      </w:rPr>
    </w:lvl>
  </w:abstractNum>
  <w:abstractNum w:abstractNumId="4" w15:restartNumberingAfterBreak="0">
    <w:nsid w:val="36756063"/>
    <w:multiLevelType w:val="multilevel"/>
    <w:tmpl w:val="D55E3000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  <w:lang w:val="el-GR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8B71091"/>
    <w:multiLevelType w:val="hybridMultilevel"/>
    <w:tmpl w:val="9768F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D53E22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7" w15:restartNumberingAfterBreak="0">
    <w:nsid w:val="48274591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8" w15:restartNumberingAfterBreak="0">
    <w:nsid w:val="4F4E3603"/>
    <w:multiLevelType w:val="hybridMultilevel"/>
    <w:tmpl w:val="B5609AD2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9" w15:restartNumberingAfterBreak="0">
    <w:nsid w:val="63130CB7"/>
    <w:multiLevelType w:val="hybridMultilevel"/>
    <w:tmpl w:val="9E6067B6"/>
    <w:name w:val="Bib_entry_numbering"/>
    <w:lvl w:ilvl="0" w:tplc="C72A1602">
      <w:start w:val="1"/>
      <w:numFmt w:val="decimal"/>
      <w:lvlRestart w:val="0"/>
      <w:pStyle w:val="Bibentry"/>
      <w:lvlText w:val="[%1]"/>
      <w:lvlJc w:val="left"/>
      <w:pPr>
        <w:ind w:left="360" w:hanging="360"/>
      </w:p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9665FE"/>
    <w:multiLevelType w:val="hybridMultilevel"/>
    <w:tmpl w:val="1A3A63A4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1" w15:restartNumberingAfterBreak="0">
    <w:nsid w:val="6B514737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12" w15:restartNumberingAfterBreak="0">
    <w:nsid w:val="6BA328B1"/>
    <w:multiLevelType w:val="hybridMultilevel"/>
    <w:tmpl w:val="A0DA76F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3" w15:restartNumberingAfterBreak="0">
    <w:nsid w:val="6C7A4A29"/>
    <w:multiLevelType w:val="multilevel"/>
    <w:tmpl w:val="4D6825E8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Linux Biolinum O" w:hAnsi="Linux Biolinum O" w:cs="Linux Biolinum 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CC87F05"/>
    <w:multiLevelType w:val="hybridMultilevel"/>
    <w:tmpl w:val="4A10C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2954096">
    <w:abstractNumId w:val="0"/>
  </w:num>
  <w:num w:numId="2" w16cid:durableId="504899425">
    <w:abstractNumId w:val="13"/>
  </w:num>
  <w:num w:numId="3" w16cid:durableId="484008406">
    <w:abstractNumId w:val="9"/>
  </w:num>
  <w:num w:numId="4" w16cid:durableId="1014264011">
    <w:abstractNumId w:val="1"/>
  </w:num>
  <w:num w:numId="5" w16cid:durableId="511190140">
    <w:abstractNumId w:val="3"/>
  </w:num>
  <w:num w:numId="6" w16cid:durableId="348414668">
    <w:abstractNumId w:val="6"/>
  </w:num>
  <w:num w:numId="7" w16cid:durableId="1666321961">
    <w:abstractNumId w:val="11"/>
  </w:num>
  <w:num w:numId="8" w16cid:durableId="701976756">
    <w:abstractNumId w:val="2"/>
  </w:num>
  <w:num w:numId="9" w16cid:durableId="280653724">
    <w:abstractNumId w:val="7"/>
  </w:num>
  <w:num w:numId="10" w16cid:durableId="1163928861">
    <w:abstractNumId w:val="14"/>
  </w:num>
  <w:num w:numId="11" w16cid:durableId="983923448">
    <w:abstractNumId w:val="5"/>
  </w:num>
  <w:num w:numId="12" w16cid:durableId="1013074857">
    <w:abstractNumId w:val="12"/>
  </w:num>
  <w:num w:numId="13" w16cid:durableId="429930167">
    <w:abstractNumId w:val="8"/>
  </w:num>
  <w:num w:numId="14" w16cid:durableId="278686200">
    <w:abstractNumId w:val="4"/>
  </w:num>
  <w:num w:numId="15" w16cid:durableId="165340907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34B"/>
    <w:rsid w:val="00010241"/>
    <w:rsid w:val="0001325C"/>
    <w:rsid w:val="00013D21"/>
    <w:rsid w:val="00021FD1"/>
    <w:rsid w:val="00027E64"/>
    <w:rsid w:val="000317EB"/>
    <w:rsid w:val="00035F65"/>
    <w:rsid w:val="00036FBB"/>
    <w:rsid w:val="00041563"/>
    <w:rsid w:val="00044458"/>
    <w:rsid w:val="00044F01"/>
    <w:rsid w:val="00047706"/>
    <w:rsid w:val="000523CD"/>
    <w:rsid w:val="00052E37"/>
    <w:rsid w:val="00053415"/>
    <w:rsid w:val="00053E36"/>
    <w:rsid w:val="00054E0A"/>
    <w:rsid w:val="00055270"/>
    <w:rsid w:val="00056DA1"/>
    <w:rsid w:val="00063609"/>
    <w:rsid w:val="00063C59"/>
    <w:rsid w:val="00065217"/>
    <w:rsid w:val="00066E29"/>
    <w:rsid w:val="000716C5"/>
    <w:rsid w:val="00076C86"/>
    <w:rsid w:val="00077B8B"/>
    <w:rsid w:val="00080C59"/>
    <w:rsid w:val="0008391F"/>
    <w:rsid w:val="00083D85"/>
    <w:rsid w:val="00084515"/>
    <w:rsid w:val="00084918"/>
    <w:rsid w:val="000875A4"/>
    <w:rsid w:val="00091E42"/>
    <w:rsid w:val="0009314B"/>
    <w:rsid w:val="000A1735"/>
    <w:rsid w:val="000A1BB1"/>
    <w:rsid w:val="000A3C82"/>
    <w:rsid w:val="000A6DD5"/>
    <w:rsid w:val="000B799F"/>
    <w:rsid w:val="000C0017"/>
    <w:rsid w:val="000C0457"/>
    <w:rsid w:val="000C3921"/>
    <w:rsid w:val="000C633E"/>
    <w:rsid w:val="000C703D"/>
    <w:rsid w:val="000C7762"/>
    <w:rsid w:val="000D6541"/>
    <w:rsid w:val="000E03B6"/>
    <w:rsid w:val="000E2577"/>
    <w:rsid w:val="000E3DEF"/>
    <w:rsid w:val="000E4C50"/>
    <w:rsid w:val="000E505F"/>
    <w:rsid w:val="000E5A98"/>
    <w:rsid w:val="000E7CD4"/>
    <w:rsid w:val="000F2277"/>
    <w:rsid w:val="000F4E3C"/>
    <w:rsid w:val="00100380"/>
    <w:rsid w:val="00103B07"/>
    <w:rsid w:val="00105699"/>
    <w:rsid w:val="00105D0C"/>
    <w:rsid w:val="00106CB2"/>
    <w:rsid w:val="00111A9D"/>
    <w:rsid w:val="001129C8"/>
    <w:rsid w:val="001142BA"/>
    <w:rsid w:val="001159A6"/>
    <w:rsid w:val="001178E9"/>
    <w:rsid w:val="001219EF"/>
    <w:rsid w:val="00127231"/>
    <w:rsid w:val="001325B7"/>
    <w:rsid w:val="0013322D"/>
    <w:rsid w:val="001401C7"/>
    <w:rsid w:val="00141952"/>
    <w:rsid w:val="00141C58"/>
    <w:rsid w:val="0014493B"/>
    <w:rsid w:val="001511F6"/>
    <w:rsid w:val="0015667C"/>
    <w:rsid w:val="0016353F"/>
    <w:rsid w:val="00164A31"/>
    <w:rsid w:val="001726E0"/>
    <w:rsid w:val="0017290C"/>
    <w:rsid w:val="00175188"/>
    <w:rsid w:val="0017544F"/>
    <w:rsid w:val="001754DD"/>
    <w:rsid w:val="00181C52"/>
    <w:rsid w:val="0018257A"/>
    <w:rsid w:val="00185C4A"/>
    <w:rsid w:val="0019017D"/>
    <w:rsid w:val="00191EAB"/>
    <w:rsid w:val="00192473"/>
    <w:rsid w:val="00195E34"/>
    <w:rsid w:val="00197D56"/>
    <w:rsid w:val="001A05EF"/>
    <w:rsid w:val="001A1EE8"/>
    <w:rsid w:val="001A2D30"/>
    <w:rsid w:val="001A546F"/>
    <w:rsid w:val="001B07D6"/>
    <w:rsid w:val="001B2408"/>
    <w:rsid w:val="001B60B7"/>
    <w:rsid w:val="001B633D"/>
    <w:rsid w:val="001B6DAF"/>
    <w:rsid w:val="001C1876"/>
    <w:rsid w:val="001C2E37"/>
    <w:rsid w:val="001C6FC6"/>
    <w:rsid w:val="001D3CDD"/>
    <w:rsid w:val="001D7FBC"/>
    <w:rsid w:val="001E1C8E"/>
    <w:rsid w:val="001E57AF"/>
    <w:rsid w:val="001F09DE"/>
    <w:rsid w:val="001F0C4B"/>
    <w:rsid w:val="001F1618"/>
    <w:rsid w:val="001F1667"/>
    <w:rsid w:val="001F20BE"/>
    <w:rsid w:val="001F31B3"/>
    <w:rsid w:val="001F3C53"/>
    <w:rsid w:val="001F4F65"/>
    <w:rsid w:val="001F6609"/>
    <w:rsid w:val="001F7101"/>
    <w:rsid w:val="00205060"/>
    <w:rsid w:val="00206F10"/>
    <w:rsid w:val="00211397"/>
    <w:rsid w:val="0021510F"/>
    <w:rsid w:val="00216AB9"/>
    <w:rsid w:val="0022111E"/>
    <w:rsid w:val="00223949"/>
    <w:rsid w:val="00226B94"/>
    <w:rsid w:val="0023048B"/>
    <w:rsid w:val="0023194A"/>
    <w:rsid w:val="00231DBC"/>
    <w:rsid w:val="00234C76"/>
    <w:rsid w:val="002419CF"/>
    <w:rsid w:val="002441C2"/>
    <w:rsid w:val="00245E50"/>
    <w:rsid w:val="0024748F"/>
    <w:rsid w:val="002540F2"/>
    <w:rsid w:val="002565C1"/>
    <w:rsid w:val="002601C2"/>
    <w:rsid w:val="002612AC"/>
    <w:rsid w:val="002618EA"/>
    <w:rsid w:val="00261C0B"/>
    <w:rsid w:val="00261DB7"/>
    <w:rsid w:val="002627E3"/>
    <w:rsid w:val="00265F99"/>
    <w:rsid w:val="00271746"/>
    <w:rsid w:val="00276499"/>
    <w:rsid w:val="002768F2"/>
    <w:rsid w:val="002770FA"/>
    <w:rsid w:val="00277C30"/>
    <w:rsid w:val="0028078A"/>
    <w:rsid w:val="002832E3"/>
    <w:rsid w:val="00284670"/>
    <w:rsid w:val="002868C9"/>
    <w:rsid w:val="0029158F"/>
    <w:rsid w:val="00291B44"/>
    <w:rsid w:val="00292C1F"/>
    <w:rsid w:val="00293351"/>
    <w:rsid w:val="00293F59"/>
    <w:rsid w:val="00296257"/>
    <w:rsid w:val="002A2B04"/>
    <w:rsid w:val="002A762E"/>
    <w:rsid w:val="002B160A"/>
    <w:rsid w:val="002B1FC8"/>
    <w:rsid w:val="002C37CC"/>
    <w:rsid w:val="002C458A"/>
    <w:rsid w:val="002C5563"/>
    <w:rsid w:val="002E204E"/>
    <w:rsid w:val="002E47E9"/>
    <w:rsid w:val="002E5B92"/>
    <w:rsid w:val="002F0359"/>
    <w:rsid w:val="002F1459"/>
    <w:rsid w:val="002F35DB"/>
    <w:rsid w:val="002F58C9"/>
    <w:rsid w:val="002F5B40"/>
    <w:rsid w:val="00300D2B"/>
    <w:rsid w:val="00307CB8"/>
    <w:rsid w:val="00313E28"/>
    <w:rsid w:val="0031471C"/>
    <w:rsid w:val="00315132"/>
    <w:rsid w:val="00321412"/>
    <w:rsid w:val="00323B32"/>
    <w:rsid w:val="00327FA3"/>
    <w:rsid w:val="00333C97"/>
    <w:rsid w:val="003341FD"/>
    <w:rsid w:val="0033602E"/>
    <w:rsid w:val="003361F5"/>
    <w:rsid w:val="00340671"/>
    <w:rsid w:val="00342948"/>
    <w:rsid w:val="003462A0"/>
    <w:rsid w:val="00351131"/>
    <w:rsid w:val="00352EC7"/>
    <w:rsid w:val="00354FD7"/>
    <w:rsid w:val="00356386"/>
    <w:rsid w:val="00356651"/>
    <w:rsid w:val="00363BD1"/>
    <w:rsid w:val="00363DCC"/>
    <w:rsid w:val="003649EC"/>
    <w:rsid w:val="003725DD"/>
    <w:rsid w:val="003756D0"/>
    <w:rsid w:val="00377FCE"/>
    <w:rsid w:val="003800EE"/>
    <w:rsid w:val="003816CE"/>
    <w:rsid w:val="00381F06"/>
    <w:rsid w:val="003835E2"/>
    <w:rsid w:val="00383F19"/>
    <w:rsid w:val="003854C4"/>
    <w:rsid w:val="0038557A"/>
    <w:rsid w:val="00392199"/>
    <w:rsid w:val="00392C5D"/>
    <w:rsid w:val="003A253B"/>
    <w:rsid w:val="003A7380"/>
    <w:rsid w:val="003B122C"/>
    <w:rsid w:val="003B2B78"/>
    <w:rsid w:val="003B4426"/>
    <w:rsid w:val="003C45D1"/>
    <w:rsid w:val="003C4D74"/>
    <w:rsid w:val="003C7B98"/>
    <w:rsid w:val="003D1475"/>
    <w:rsid w:val="003D7CF5"/>
    <w:rsid w:val="003E2ADF"/>
    <w:rsid w:val="003E5590"/>
    <w:rsid w:val="003E65F2"/>
    <w:rsid w:val="003F02D6"/>
    <w:rsid w:val="003F0C79"/>
    <w:rsid w:val="003F2B53"/>
    <w:rsid w:val="003F747A"/>
    <w:rsid w:val="00402256"/>
    <w:rsid w:val="00405567"/>
    <w:rsid w:val="00415F18"/>
    <w:rsid w:val="00421A46"/>
    <w:rsid w:val="00424623"/>
    <w:rsid w:val="00430953"/>
    <w:rsid w:val="0045546C"/>
    <w:rsid w:val="00456794"/>
    <w:rsid w:val="00457701"/>
    <w:rsid w:val="00457C1D"/>
    <w:rsid w:val="004647FE"/>
    <w:rsid w:val="00470300"/>
    <w:rsid w:val="00471804"/>
    <w:rsid w:val="00486B78"/>
    <w:rsid w:val="00490ACA"/>
    <w:rsid w:val="004923DD"/>
    <w:rsid w:val="0049323C"/>
    <w:rsid w:val="00495BEC"/>
    <w:rsid w:val="004973AD"/>
    <w:rsid w:val="004A1D3B"/>
    <w:rsid w:val="004A4BDD"/>
    <w:rsid w:val="004A6D74"/>
    <w:rsid w:val="004B1D3F"/>
    <w:rsid w:val="004B7ECB"/>
    <w:rsid w:val="004C1923"/>
    <w:rsid w:val="004C1B8F"/>
    <w:rsid w:val="004C4FA8"/>
    <w:rsid w:val="004D2BCC"/>
    <w:rsid w:val="004E0C82"/>
    <w:rsid w:val="004E307E"/>
    <w:rsid w:val="004E6789"/>
    <w:rsid w:val="004F1A92"/>
    <w:rsid w:val="004F42F1"/>
    <w:rsid w:val="004F4FFF"/>
    <w:rsid w:val="004F6EE4"/>
    <w:rsid w:val="00502571"/>
    <w:rsid w:val="00503F27"/>
    <w:rsid w:val="00504CDA"/>
    <w:rsid w:val="00505924"/>
    <w:rsid w:val="00521DFD"/>
    <w:rsid w:val="0052519A"/>
    <w:rsid w:val="0053277D"/>
    <w:rsid w:val="00534F2E"/>
    <w:rsid w:val="00537B5D"/>
    <w:rsid w:val="00540CA6"/>
    <w:rsid w:val="00541250"/>
    <w:rsid w:val="005414B8"/>
    <w:rsid w:val="005428E4"/>
    <w:rsid w:val="005442BC"/>
    <w:rsid w:val="00547F6A"/>
    <w:rsid w:val="005541BC"/>
    <w:rsid w:val="00554CCE"/>
    <w:rsid w:val="0055520A"/>
    <w:rsid w:val="00560B49"/>
    <w:rsid w:val="00560D26"/>
    <w:rsid w:val="00562232"/>
    <w:rsid w:val="0056283D"/>
    <w:rsid w:val="00562B00"/>
    <w:rsid w:val="0057002E"/>
    <w:rsid w:val="005702F2"/>
    <w:rsid w:val="00571578"/>
    <w:rsid w:val="00594AF8"/>
    <w:rsid w:val="00595ADD"/>
    <w:rsid w:val="005A4106"/>
    <w:rsid w:val="005A4885"/>
    <w:rsid w:val="005A51FA"/>
    <w:rsid w:val="005A5496"/>
    <w:rsid w:val="005A799B"/>
    <w:rsid w:val="005B19D1"/>
    <w:rsid w:val="005B3301"/>
    <w:rsid w:val="005B434B"/>
    <w:rsid w:val="005B5565"/>
    <w:rsid w:val="005C00A2"/>
    <w:rsid w:val="005C0A1C"/>
    <w:rsid w:val="005C1746"/>
    <w:rsid w:val="005C3913"/>
    <w:rsid w:val="005C5D41"/>
    <w:rsid w:val="005C6EBC"/>
    <w:rsid w:val="005C7C7F"/>
    <w:rsid w:val="005E03AB"/>
    <w:rsid w:val="005E07C5"/>
    <w:rsid w:val="005E5E79"/>
    <w:rsid w:val="005E6228"/>
    <w:rsid w:val="005E7B19"/>
    <w:rsid w:val="005F236D"/>
    <w:rsid w:val="005F2FFA"/>
    <w:rsid w:val="005F3098"/>
    <w:rsid w:val="005F423D"/>
    <w:rsid w:val="00605343"/>
    <w:rsid w:val="00605618"/>
    <w:rsid w:val="006056B9"/>
    <w:rsid w:val="00606310"/>
    <w:rsid w:val="006075BB"/>
    <w:rsid w:val="00611CBB"/>
    <w:rsid w:val="00612B50"/>
    <w:rsid w:val="0061369B"/>
    <w:rsid w:val="006205FC"/>
    <w:rsid w:val="0063180E"/>
    <w:rsid w:val="00631D4B"/>
    <w:rsid w:val="006439A3"/>
    <w:rsid w:val="006462B1"/>
    <w:rsid w:val="00655D58"/>
    <w:rsid w:val="006565C3"/>
    <w:rsid w:val="00664FCD"/>
    <w:rsid w:val="006651BB"/>
    <w:rsid w:val="006747E3"/>
    <w:rsid w:val="006757CF"/>
    <w:rsid w:val="00677C25"/>
    <w:rsid w:val="006801B6"/>
    <w:rsid w:val="006808D6"/>
    <w:rsid w:val="0068237E"/>
    <w:rsid w:val="00685271"/>
    <w:rsid w:val="00685ABA"/>
    <w:rsid w:val="006A1299"/>
    <w:rsid w:val="006A196E"/>
    <w:rsid w:val="006A1F15"/>
    <w:rsid w:val="006A6761"/>
    <w:rsid w:val="006B3227"/>
    <w:rsid w:val="006B3336"/>
    <w:rsid w:val="006B5C30"/>
    <w:rsid w:val="006C3E6B"/>
    <w:rsid w:val="006C3F0A"/>
    <w:rsid w:val="006C4418"/>
    <w:rsid w:val="006C4795"/>
    <w:rsid w:val="006C61CC"/>
    <w:rsid w:val="006D7748"/>
    <w:rsid w:val="006E32A0"/>
    <w:rsid w:val="006E4745"/>
    <w:rsid w:val="006E5B70"/>
    <w:rsid w:val="006F1943"/>
    <w:rsid w:val="006F2613"/>
    <w:rsid w:val="0071382A"/>
    <w:rsid w:val="00714847"/>
    <w:rsid w:val="00720F9D"/>
    <w:rsid w:val="00721FF9"/>
    <w:rsid w:val="00723E18"/>
    <w:rsid w:val="00735EB3"/>
    <w:rsid w:val="00737F1F"/>
    <w:rsid w:val="00744E8F"/>
    <w:rsid w:val="007477C7"/>
    <w:rsid w:val="00754E87"/>
    <w:rsid w:val="007641B7"/>
    <w:rsid w:val="00764246"/>
    <w:rsid w:val="007772A4"/>
    <w:rsid w:val="00782CDE"/>
    <w:rsid w:val="00794469"/>
    <w:rsid w:val="00797082"/>
    <w:rsid w:val="00797AFB"/>
    <w:rsid w:val="007A5792"/>
    <w:rsid w:val="007B36F5"/>
    <w:rsid w:val="007B442B"/>
    <w:rsid w:val="007C0A68"/>
    <w:rsid w:val="007C1073"/>
    <w:rsid w:val="007C156C"/>
    <w:rsid w:val="007D2808"/>
    <w:rsid w:val="007D428A"/>
    <w:rsid w:val="007D437F"/>
    <w:rsid w:val="007D634C"/>
    <w:rsid w:val="007D652D"/>
    <w:rsid w:val="007E085B"/>
    <w:rsid w:val="007E20EF"/>
    <w:rsid w:val="007F137E"/>
    <w:rsid w:val="007F1886"/>
    <w:rsid w:val="007F257E"/>
    <w:rsid w:val="007F6E15"/>
    <w:rsid w:val="007F7B4E"/>
    <w:rsid w:val="0081135B"/>
    <w:rsid w:val="0081437E"/>
    <w:rsid w:val="00820336"/>
    <w:rsid w:val="0082080F"/>
    <w:rsid w:val="0082443E"/>
    <w:rsid w:val="0082525B"/>
    <w:rsid w:val="008316B4"/>
    <w:rsid w:val="00840CFD"/>
    <w:rsid w:val="00841916"/>
    <w:rsid w:val="008433B6"/>
    <w:rsid w:val="00844D28"/>
    <w:rsid w:val="00845EE8"/>
    <w:rsid w:val="00846A35"/>
    <w:rsid w:val="00854D22"/>
    <w:rsid w:val="00862C52"/>
    <w:rsid w:val="00864719"/>
    <w:rsid w:val="0086683C"/>
    <w:rsid w:val="00867073"/>
    <w:rsid w:val="00877D8B"/>
    <w:rsid w:val="00877DDF"/>
    <w:rsid w:val="00877F8C"/>
    <w:rsid w:val="00884E06"/>
    <w:rsid w:val="00885163"/>
    <w:rsid w:val="00887B5E"/>
    <w:rsid w:val="008941DD"/>
    <w:rsid w:val="008A2CC4"/>
    <w:rsid w:val="008A35A5"/>
    <w:rsid w:val="008B4F7E"/>
    <w:rsid w:val="008C6619"/>
    <w:rsid w:val="008D14C0"/>
    <w:rsid w:val="008D71D1"/>
    <w:rsid w:val="008E13CD"/>
    <w:rsid w:val="008F5736"/>
    <w:rsid w:val="008F6149"/>
    <w:rsid w:val="009020C0"/>
    <w:rsid w:val="009076C5"/>
    <w:rsid w:val="00910B09"/>
    <w:rsid w:val="00912622"/>
    <w:rsid w:val="009147AC"/>
    <w:rsid w:val="00917C6F"/>
    <w:rsid w:val="00920182"/>
    <w:rsid w:val="00922CAF"/>
    <w:rsid w:val="00923463"/>
    <w:rsid w:val="009248D1"/>
    <w:rsid w:val="00932FDF"/>
    <w:rsid w:val="0093501C"/>
    <w:rsid w:val="00936968"/>
    <w:rsid w:val="00937417"/>
    <w:rsid w:val="009417DE"/>
    <w:rsid w:val="009423B0"/>
    <w:rsid w:val="0094299C"/>
    <w:rsid w:val="00945405"/>
    <w:rsid w:val="009510AB"/>
    <w:rsid w:val="009530E3"/>
    <w:rsid w:val="009577F8"/>
    <w:rsid w:val="00961372"/>
    <w:rsid w:val="009641B8"/>
    <w:rsid w:val="009677B6"/>
    <w:rsid w:val="00970AEA"/>
    <w:rsid w:val="00973486"/>
    <w:rsid w:val="009759A8"/>
    <w:rsid w:val="00975B7F"/>
    <w:rsid w:val="009803C4"/>
    <w:rsid w:val="00983E60"/>
    <w:rsid w:val="00986821"/>
    <w:rsid w:val="00990310"/>
    <w:rsid w:val="00994AC1"/>
    <w:rsid w:val="009967AA"/>
    <w:rsid w:val="00997FED"/>
    <w:rsid w:val="009A146C"/>
    <w:rsid w:val="009A30F7"/>
    <w:rsid w:val="009A37B0"/>
    <w:rsid w:val="009A49CC"/>
    <w:rsid w:val="009B1648"/>
    <w:rsid w:val="009B69A7"/>
    <w:rsid w:val="009B73E2"/>
    <w:rsid w:val="009B76D7"/>
    <w:rsid w:val="009C1569"/>
    <w:rsid w:val="009C1A4A"/>
    <w:rsid w:val="009C55A8"/>
    <w:rsid w:val="009D17BA"/>
    <w:rsid w:val="009D51D8"/>
    <w:rsid w:val="009D67C2"/>
    <w:rsid w:val="009F03D3"/>
    <w:rsid w:val="009F684F"/>
    <w:rsid w:val="009F6FF8"/>
    <w:rsid w:val="009F73F0"/>
    <w:rsid w:val="00A00077"/>
    <w:rsid w:val="00A00773"/>
    <w:rsid w:val="00A046A4"/>
    <w:rsid w:val="00A101A6"/>
    <w:rsid w:val="00A12816"/>
    <w:rsid w:val="00A20B89"/>
    <w:rsid w:val="00A27A9F"/>
    <w:rsid w:val="00A3685D"/>
    <w:rsid w:val="00A37ED5"/>
    <w:rsid w:val="00A411A2"/>
    <w:rsid w:val="00A45622"/>
    <w:rsid w:val="00A50C10"/>
    <w:rsid w:val="00A53208"/>
    <w:rsid w:val="00A53711"/>
    <w:rsid w:val="00A55475"/>
    <w:rsid w:val="00A6011A"/>
    <w:rsid w:val="00A63186"/>
    <w:rsid w:val="00A63A78"/>
    <w:rsid w:val="00A6414C"/>
    <w:rsid w:val="00A65C7A"/>
    <w:rsid w:val="00A734E0"/>
    <w:rsid w:val="00A74EFE"/>
    <w:rsid w:val="00A76C6B"/>
    <w:rsid w:val="00A823A3"/>
    <w:rsid w:val="00A83AF6"/>
    <w:rsid w:val="00A83B5D"/>
    <w:rsid w:val="00A86230"/>
    <w:rsid w:val="00A86D7F"/>
    <w:rsid w:val="00A90CCC"/>
    <w:rsid w:val="00A94E53"/>
    <w:rsid w:val="00A9604B"/>
    <w:rsid w:val="00A97EED"/>
    <w:rsid w:val="00AA2F2A"/>
    <w:rsid w:val="00AA3B7D"/>
    <w:rsid w:val="00AA3F4B"/>
    <w:rsid w:val="00AA48E3"/>
    <w:rsid w:val="00AA6FBC"/>
    <w:rsid w:val="00AA7363"/>
    <w:rsid w:val="00AB0179"/>
    <w:rsid w:val="00AB307F"/>
    <w:rsid w:val="00AB31C6"/>
    <w:rsid w:val="00AB7DA3"/>
    <w:rsid w:val="00AC1B47"/>
    <w:rsid w:val="00AC6C7B"/>
    <w:rsid w:val="00AD0E3F"/>
    <w:rsid w:val="00AD3E4F"/>
    <w:rsid w:val="00AD6C5E"/>
    <w:rsid w:val="00AE0129"/>
    <w:rsid w:val="00AE3331"/>
    <w:rsid w:val="00AE5A5F"/>
    <w:rsid w:val="00AF2167"/>
    <w:rsid w:val="00AF2869"/>
    <w:rsid w:val="00AF2B10"/>
    <w:rsid w:val="00AF5390"/>
    <w:rsid w:val="00AF6A3A"/>
    <w:rsid w:val="00B01162"/>
    <w:rsid w:val="00B024F7"/>
    <w:rsid w:val="00B02876"/>
    <w:rsid w:val="00B03A59"/>
    <w:rsid w:val="00B0494B"/>
    <w:rsid w:val="00B11670"/>
    <w:rsid w:val="00B125C1"/>
    <w:rsid w:val="00B139D3"/>
    <w:rsid w:val="00B13E00"/>
    <w:rsid w:val="00B16C17"/>
    <w:rsid w:val="00B24353"/>
    <w:rsid w:val="00B254B9"/>
    <w:rsid w:val="00B25A24"/>
    <w:rsid w:val="00B337CB"/>
    <w:rsid w:val="00B3470C"/>
    <w:rsid w:val="00B358F7"/>
    <w:rsid w:val="00B36F24"/>
    <w:rsid w:val="00B40EB1"/>
    <w:rsid w:val="00B42143"/>
    <w:rsid w:val="00B46022"/>
    <w:rsid w:val="00B4745F"/>
    <w:rsid w:val="00B5016E"/>
    <w:rsid w:val="00B5036A"/>
    <w:rsid w:val="00B50C98"/>
    <w:rsid w:val="00B657BD"/>
    <w:rsid w:val="00B67311"/>
    <w:rsid w:val="00B73EDB"/>
    <w:rsid w:val="00B756DF"/>
    <w:rsid w:val="00B822B8"/>
    <w:rsid w:val="00BA03B4"/>
    <w:rsid w:val="00BA427D"/>
    <w:rsid w:val="00BB6F89"/>
    <w:rsid w:val="00BB7F44"/>
    <w:rsid w:val="00BC422C"/>
    <w:rsid w:val="00BC5A26"/>
    <w:rsid w:val="00BC5BA1"/>
    <w:rsid w:val="00BC7F05"/>
    <w:rsid w:val="00BD04E6"/>
    <w:rsid w:val="00BD0928"/>
    <w:rsid w:val="00BD0D0E"/>
    <w:rsid w:val="00BD3A04"/>
    <w:rsid w:val="00BD4B4D"/>
    <w:rsid w:val="00BD4D0E"/>
    <w:rsid w:val="00BE16E3"/>
    <w:rsid w:val="00BE484E"/>
    <w:rsid w:val="00BE6386"/>
    <w:rsid w:val="00BF5B11"/>
    <w:rsid w:val="00C04447"/>
    <w:rsid w:val="00C051FA"/>
    <w:rsid w:val="00C07501"/>
    <w:rsid w:val="00C075A0"/>
    <w:rsid w:val="00C07900"/>
    <w:rsid w:val="00C107C8"/>
    <w:rsid w:val="00C12A79"/>
    <w:rsid w:val="00C144EB"/>
    <w:rsid w:val="00C14966"/>
    <w:rsid w:val="00C16030"/>
    <w:rsid w:val="00C17AA1"/>
    <w:rsid w:val="00C2197E"/>
    <w:rsid w:val="00C22748"/>
    <w:rsid w:val="00C3262D"/>
    <w:rsid w:val="00C32FBF"/>
    <w:rsid w:val="00C37E6C"/>
    <w:rsid w:val="00C416D4"/>
    <w:rsid w:val="00C45F15"/>
    <w:rsid w:val="00C507E3"/>
    <w:rsid w:val="00C50B2E"/>
    <w:rsid w:val="00C50E0F"/>
    <w:rsid w:val="00C545C6"/>
    <w:rsid w:val="00C563FE"/>
    <w:rsid w:val="00C56BF4"/>
    <w:rsid w:val="00C61025"/>
    <w:rsid w:val="00C63878"/>
    <w:rsid w:val="00C7224D"/>
    <w:rsid w:val="00C81447"/>
    <w:rsid w:val="00C81D65"/>
    <w:rsid w:val="00C94A94"/>
    <w:rsid w:val="00C95903"/>
    <w:rsid w:val="00C97F56"/>
    <w:rsid w:val="00CA1CB0"/>
    <w:rsid w:val="00CA3084"/>
    <w:rsid w:val="00CA54CD"/>
    <w:rsid w:val="00CB1303"/>
    <w:rsid w:val="00CB41AD"/>
    <w:rsid w:val="00CB57CD"/>
    <w:rsid w:val="00CB5CBF"/>
    <w:rsid w:val="00CC1F12"/>
    <w:rsid w:val="00CC61B3"/>
    <w:rsid w:val="00CD2455"/>
    <w:rsid w:val="00CD2FAB"/>
    <w:rsid w:val="00CD4156"/>
    <w:rsid w:val="00CD541D"/>
    <w:rsid w:val="00CD6531"/>
    <w:rsid w:val="00CE7610"/>
    <w:rsid w:val="00CF2ECE"/>
    <w:rsid w:val="00CF3F1B"/>
    <w:rsid w:val="00D07298"/>
    <w:rsid w:val="00D07998"/>
    <w:rsid w:val="00D16BE3"/>
    <w:rsid w:val="00D201ED"/>
    <w:rsid w:val="00D248C4"/>
    <w:rsid w:val="00D260E6"/>
    <w:rsid w:val="00D319F5"/>
    <w:rsid w:val="00D434D4"/>
    <w:rsid w:val="00D438CE"/>
    <w:rsid w:val="00D47307"/>
    <w:rsid w:val="00D505E8"/>
    <w:rsid w:val="00D5368E"/>
    <w:rsid w:val="00D55440"/>
    <w:rsid w:val="00D5567D"/>
    <w:rsid w:val="00D5682D"/>
    <w:rsid w:val="00D623DC"/>
    <w:rsid w:val="00D63CBD"/>
    <w:rsid w:val="00D66B04"/>
    <w:rsid w:val="00D67983"/>
    <w:rsid w:val="00D67B16"/>
    <w:rsid w:val="00D717AB"/>
    <w:rsid w:val="00D8001A"/>
    <w:rsid w:val="00D81134"/>
    <w:rsid w:val="00D825A3"/>
    <w:rsid w:val="00D83CA6"/>
    <w:rsid w:val="00D87F6B"/>
    <w:rsid w:val="00D9738D"/>
    <w:rsid w:val="00DA0A1E"/>
    <w:rsid w:val="00DA1CE2"/>
    <w:rsid w:val="00DA3644"/>
    <w:rsid w:val="00DA6012"/>
    <w:rsid w:val="00DB2089"/>
    <w:rsid w:val="00DB38FB"/>
    <w:rsid w:val="00DB55F0"/>
    <w:rsid w:val="00DB5FBB"/>
    <w:rsid w:val="00DC07C5"/>
    <w:rsid w:val="00DC0E52"/>
    <w:rsid w:val="00DC26C5"/>
    <w:rsid w:val="00DC36D4"/>
    <w:rsid w:val="00DC3A69"/>
    <w:rsid w:val="00DC7C2C"/>
    <w:rsid w:val="00DD5DC3"/>
    <w:rsid w:val="00DE21C8"/>
    <w:rsid w:val="00DE3DE9"/>
    <w:rsid w:val="00DF5AAA"/>
    <w:rsid w:val="00E01466"/>
    <w:rsid w:val="00E024FC"/>
    <w:rsid w:val="00E037CD"/>
    <w:rsid w:val="00E336E2"/>
    <w:rsid w:val="00E375AB"/>
    <w:rsid w:val="00E40BCD"/>
    <w:rsid w:val="00E46CED"/>
    <w:rsid w:val="00E51275"/>
    <w:rsid w:val="00E538CC"/>
    <w:rsid w:val="00E55E8D"/>
    <w:rsid w:val="00E57C16"/>
    <w:rsid w:val="00E6345E"/>
    <w:rsid w:val="00E76BD1"/>
    <w:rsid w:val="00E76BDE"/>
    <w:rsid w:val="00E76D11"/>
    <w:rsid w:val="00E8234D"/>
    <w:rsid w:val="00E8614A"/>
    <w:rsid w:val="00E87658"/>
    <w:rsid w:val="00E92194"/>
    <w:rsid w:val="00EA03E1"/>
    <w:rsid w:val="00EA3140"/>
    <w:rsid w:val="00EA57B9"/>
    <w:rsid w:val="00EA69C3"/>
    <w:rsid w:val="00EB0EA4"/>
    <w:rsid w:val="00EB1EAA"/>
    <w:rsid w:val="00EB5F31"/>
    <w:rsid w:val="00EC45A2"/>
    <w:rsid w:val="00ED4C5F"/>
    <w:rsid w:val="00ED59D7"/>
    <w:rsid w:val="00ED6299"/>
    <w:rsid w:val="00ED72EC"/>
    <w:rsid w:val="00EE13EC"/>
    <w:rsid w:val="00EF5BB9"/>
    <w:rsid w:val="00F004B3"/>
    <w:rsid w:val="00F02DEE"/>
    <w:rsid w:val="00F07897"/>
    <w:rsid w:val="00F128E3"/>
    <w:rsid w:val="00F1576E"/>
    <w:rsid w:val="00F20939"/>
    <w:rsid w:val="00F20FB6"/>
    <w:rsid w:val="00F245E5"/>
    <w:rsid w:val="00F35065"/>
    <w:rsid w:val="00F36311"/>
    <w:rsid w:val="00F40EDC"/>
    <w:rsid w:val="00F42770"/>
    <w:rsid w:val="00F46728"/>
    <w:rsid w:val="00F50FA5"/>
    <w:rsid w:val="00F570F1"/>
    <w:rsid w:val="00F57CB2"/>
    <w:rsid w:val="00F6058C"/>
    <w:rsid w:val="00F6354E"/>
    <w:rsid w:val="00F643C3"/>
    <w:rsid w:val="00F700AF"/>
    <w:rsid w:val="00F728E0"/>
    <w:rsid w:val="00F75129"/>
    <w:rsid w:val="00F75B50"/>
    <w:rsid w:val="00F8028A"/>
    <w:rsid w:val="00F82493"/>
    <w:rsid w:val="00F82774"/>
    <w:rsid w:val="00F83A94"/>
    <w:rsid w:val="00F84D4B"/>
    <w:rsid w:val="00F85407"/>
    <w:rsid w:val="00F95C10"/>
    <w:rsid w:val="00F96D09"/>
    <w:rsid w:val="00FA4F35"/>
    <w:rsid w:val="00FB1496"/>
    <w:rsid w:val="00FB30E8"/>
    <w:rsid w:val="00FB5CD3"/>
    <w:rsid w:val="00FB66DD"/>
    <w:rsid w:val="00FC0CCF"/>
    <w:rsid w:val="00FC3CA7"/>
    <w:rsid w:val="00FC57B5"/>
    <w:rsid w:val="00FD21F1"/>
    <w:rsid w:val="00FD4700"/>
    <w:rsid w:val="00FD4E12"/>
    <w:rsid w:val="00FD4FAC"/>
    <w:rsid w:val="00FD58DF"/>
    <w:rsid w:val="00FE0DF0"/>
    <w:rsid w:val="00FF07BA"/>
    <w:rsid w:val="00FF0CA6"/>
    <w:rsid w:val="00FF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B5123"/>
  <w15:chartTrackingRefBased/>
  <w15:docId w15:val="{599509D3-2071-4EC6-97B1-1736DD44D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3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3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igureCaptionChar">
    <w:name w:val="FigureCaption Char"/>
    <w:link w:val="FigureCaption"/>
    <w:locked/>
    <w:rsid w:val="005B434B"/>
    <w:rPr>
      <w:rFonts w:ascii="Linux Biolinum O" w:eastAsia="Cambria" w:hAnsi="Linux Biolinum O" w:cs="Linux Biolinum O"/>
      <w:sz w:val="16"/>
      <w:lang w:eastAsia="ja-JP"/>
    </w:rPr>
  </w:style>
  <w:style w:type="paragraph" w:customStyle="1" w:styleId="FigureCaption">
    <w:name w:val="FigureCaption"/>
    <w:link w:val="FigureCaptionChar"/>
    <w:autoRedefine/>
    <w:rsid w:val="005B434B"/>
    <w:pPr>
      <w:keepNext/>
      <w:spacing w:before="60" w:after="180" w:line="200" w:lineRule="atLeast"/>
      <w:jc w:val="center"/>
    </w:pPr>
    <w:rPr>
      <w:rFonts w:ascii="Linux Biolinum O" w:eastAsia="Cambria" w:hAnsi="Linux Biolinum O" w:cs="Linux Biolinum O"/>
      <w:sz w:val="16"/>
      <w:lang w:eastAsia="ja-JP"/>
    </w:rPr>
  </w:style>
  <w:style w:type="paragraph" w:customStyle="1" w:styleId="Image">
    <w:name w:val="Image"/>
    <w:basedOn w:val="Normal"/>
    <w:rsid w:val="005B434B"/>
    <w:pPr>
      <w:keepNext/>
      <w:spacing w:after="200" w:line="225" w:lineRule="atLeast"/>
      <w:jc w:val="center"/>
    </w:pPr>
    <w:rPr>
      <w:rFonts w:ascii="Linux Libertine O" w:eastAsia="Cambria" w:hAnsi="Linux Libertine O" w:cs="Linux Libertine O"/>
      <w:sz w:val="18"/>
      <w:szCs w:val="24"/>
    </w:rPr>
  </w:style>
  <w:style w:type="paragraph" w:styleId="ListParagraph">
    <w:name w:val="List Paragraph"/>
    <w:qFormat/>
    <w:rsid w:val="005B434B"/>
    <w:pPr>
      <w:numPr>
        <w:numId w:val="5"/>
      </w:numPr>
      <w:shd w:val="clear" w:color="auto" w:fill="FFFFFF"/>
      <w:tabs>
        <w:tab w:val="left" w:pos="480"/>
      </w:tabs>
      <w:spacing w:before="120" w:after="120" w:line="270" w:lineRule="atLeast"/>
      <w:contextualSpacing/>
      <w:jc w:val="both"/>
    </w:pPr>
    <w:rPr>
      <w:rFonts w:ascii="Linux Libertine O" w:eastAsia="Cambria" w:hAnsi="Linux Libertine O" w:cs="Linux Libertine O"/>
      <w:sz w:val="18"/>
      <w:szCs w:val="20"/>
    </w:rPr>
  </w:style>
  <w:style w:type="paragraph" w:customStyle="1" w:styleId="Head1">
    <w:name w:val="Head1"/>
    <w:basedOn w:val="Heading1"/>
    <w:next w:val="Para"/>
    <w:qFormat/>
    <w:rsid w:val="005B434B"/>
    <w:pPr>
      <w:numPr>
        <w:numId w:val="14"/>
      </w:numPr>
      <w:tabs>
        <w:tab w:val="left" w:pos="240"/>
        <w:tab w:val="num" w:pos="360"/>
      </w:tabs>
      <w:spacing w:before="320" w:after="60" w:line="225" w:lineRule="atLeast"/>
    </w:pPr>
    <w:rPr>
      <w:rFonts w:ascii="Linux Biolinum O" w:eastAsia="Times New Roman" w:hAnsi="Linux Biolinum O" w:cs="Linux Biolinum O"/>
      <w:b/>
      <w:bCs/>
      <w:caps/>
      <w:color w:val="auto"/>
      <w:sz w:val="18"/>
      <w:szCs w:val="20"/>
    </w:rPr>
  </w:style>
  <w:style w:type="paragraph" w:customStyle="1" w:styleId="Head2">
    <w:name w:val="Head2"/>
    <w:basedOn w:val="Heading2"/>
    <w:next w:val="Para"/>
    <w:qFormat/>
    <w:rsid w:val="005B434B"/>
    <w:pPr>
      <w:numPr>
        <w:ilvl w:val="1"/>
        <w:numId w:val="14"/>
      </w:numPr>
      <w:tabs>
        <w:tab w:val="num" w:pos="360"/>
      </w:tabs>
      <w:spacing w:before="240" w:after="60" w:line="225" w:lineRule="atLeast"/>
    </w:pPr>
    <w:rPr>
      <w:rFonts w:ascii="Linux Biolinum O" w:eastAsia="Times New Roman" w:hAnsi="Linux Biolinum O" w:cs="Linux Biolinum O"/>
      <w:b/>
      <w:bCs/>
      <w:color w:val="auto"/>
      <w:sz w:val="18"/>
      <w:szCs w:val="20"/>
    </w:rPr>
  </w:style>
  <w:style w:type="paragraph" w:customStyle="1" w:styleId="Head3old">
    <w:name w:val="Head3old"/>
    <w:next w:val="Para"/>
    <w:link w:val="Head3oldChar"/>
    <w:qFormat/>
    <w:rsid w:val="005B434B"/>
    <w:pPr>
      <w:keepNext/>
      <w:spacing w:before="240" w:after="60" w:line="225" w:lineRule="atLeast"/>
    </w:pPr>
    <w:rPr>
      <w:rFonts w:ascii="Linux Biolinum O" w:eastAsia="MS Mincho" w:hAnsi="Linux Biolinum O" w:cs="Linux Biolinum O"/>
      <w:b/>
      <w:i/>
      <w:sz w:val="18"/>
      <w:szCs w:val="20"/>
    </w:rPr>
  </w:style>
  <w:style w:type="paragraph" w:customStyle="1" w:styleId="Para">
    <w:name w:val="Para"/>
    <w:basedOn w:val="Normal"/>
    <w:next w:val="ParaContinue"/>
    <w:rsid w:val="005B434B"/>
    <w:pPr>
      <w:spacing w:after="0" w:line="270" w:lineRule="atLeast"/>
      <w:ind w:firstLine="240"/>
      <w:jc w:val="both"/>
    </w:pPr>
    <w:rPr>
      <w:rFonts w:ascii="Linux Libertine O" w:eastAsia="Cambria" w:hAnsi="Linux Libertine O" w:cs="Linux Libertine O"/>
      <w:sz w:val="18"/>
      <w:szCs w:val="24"/>
      <w:lang w:eastAsia="ja-JP"/>
    </w:rPr>
  </w:style>
  <w:style w:type="character" w:styleId="Hyperlink">
    <w:name w:val="Hyperlink"/>
    <w:rsid w:val="005B434B"/>
    <w:rPr>
      <w:rFonts w:ascii="Linux Libertine O" w:hAnsi="Linux Libertine O" w:cs="Linux Libertine O" w:hint="default"/>
      <w:color w:val="0000FF"/>
      <w:u w:val="single"/>
    </w:rPr>
  </w:style>
  <w:style w:type="paragraph" w:styleId="Subtitle">
    <w:name w:val="Subtitle"/>
    <w:basedOn w:val="Normal"/>
    <w:next w:val="Normal"/>
    <w:link w:val="SubtitleChar"/>
    <w:qFormat/>
    <w:rsid w:val="005B434B"/>
    <w:pPr>
      <w:spacing w:after="360" w:line="333" w:lineRule="atLeast"/>
    </w:pPr>
    <w:rPr>
      <w:rFonts w:ascii="Linux Biolinum O" w:eastAsia="MS Gothic" w:hAnsi="Linux Biolinum O" w:cs="Linux Biolinum O"/>
      <w:iCs/>
      <w:sz w:val="18"/>
      <w:szCs w:val="24"/>
    </w:rPr>
  </w:style>
  <w:style w:type="character" w:customStyle="1" w:styleId="SubtitleChar">
    <w:name w:val="Subtitle Char"/>
    <w:basedOn w:val="DefaultParagraphFont"/>
    <w:link w:val="Subtitle"/>
    <w:rsid w:val="005B434B"/>
    <w:rPr>
      <w:rFonts w:ascii="Linux Biolinum O" w:eastAsia="MS Gothic" w:hAnsi="Linux Biolinum O" w:cs="Linux Biolinum O"/>
      <w:iCs/>
      <w:sz w:val="18"/>
      <w:szCs w:val="24"/>
    </w:rPr>
  </w:style>
  <w:style w:type="paragraph" w:customStyle="1" w:styleId="Abstract">
    <w:name w:val="Abstract"/>
    <w:rsid w:val="005B434B"/>
    <w:pPr>
      <w:spacing w:before="200" w:after="0" w:line="240" w:lineRule="atLeast"/>
      <w:jc w:val="both"/>
    </w:pPr>
    <w:rPr>
      <w:rFonts w:ascii="Linux Libertine O" w:eastAsia="Cambria" w:hAnsi="Linux Libertine O" w:cs="Linux Libertine O"/>
      <w:sz w:val="16"/>
    </w:rPr>
  </w:style>
  <w:style w:type="paragraph" w:customStyle="1" w:styleId="Affiliation">
    <w:name w:val="Affiliation"/>
    <w:rsid w:val="005B434B"/>
    <w:pPr>
      <w:spacing w:before="60" w:after="0" w:line="297" w:lineRule="atLeast"/>
    </w:pPr>
    <w:rPr>
      <w:rFonts w:ascii="Linux Libertine O" w:eastAsia="Times New Roman" w:hAnsi="Linux Libertine O" w:cs="Linux Libertine O"/>
      <w:sz w:val="18"/>
      <w:szCs w:val="20"/>
    </w:rPr>
  </w:style>
  <w:style w:type="paragraph" w:customStyle="1" w:styleId="Titledocument">
    <w:name w:val="Title_document"/>
    <w:link w:val="TitledocumentChar"/>
    <w:rsid w:val="005B434B"/>
    <w:pPr>
      <w:spacing w:after="0" w:line="360" w:lineRule="atLeast"/>
    </w:pPr>
    <w:rPr>
      <w:rFonts w:ascii="Linux Biolinum O" w:eastAsia="Times New Roman" w:hAnsi="Linux Biolinum O" w:cs="Linux Biolinum O"/>
      <w:b/>
      <w:bCs/>
      <w:sz w:val="24"/>
      <w:szCs w:val="20"/>
    </w:rPr>
  </w:style>
  <w:style w:type="paragraph" w:customStyle="1" w:styleId="ACMRefHead">
    <w:name w:val="ACMRefHead"/>
    <w:basedOn w:val="Titledocument"/>
    <w:link w:val="ACMRefHeadChar"/>
    <w:rsid w:val="005B434B"/>
    <w:pPr>
      <w:spacing w:before="160" w:line="192" w:lineRule="atLeast"/>
      <w:jc w:val="both"/>
    </w:pPr>
    <w:rPr>
      <w:rFonts w:ascii="Linux Libertine O" w:hAnsi="Linux Libertine O" w:cs="Linux Libertine O"/>
      <w:sz w:val="16"/>
    </w:rPr>
  </w:style>
  <w:style w:type="character" w:customStyle="1" w:styleId="TitledocumentChar">
    <w:name w:val="Title_document Char"/>
    <w:basedOn w:val="DefaultParagraphFont"/>
    <w:link w:val="Titledocument"/>
    <w:rsid w:val="005B434B"/>
    <w:rPr>
      <w:rFonts w:ascii="Linux Biolinum O" w:eastAsia="Times New Roman" w:hAnsi="Linux Biolinum O" w:cs="Linux Biolinum O"/>
      <w:b/>
      <w:bCs/>
      <w:sz w:val="24"/>
      <w:szCs w:val="20"/>
    </w:rPr>
  </w:style>
  <w:style w:type="character" w:customStyle="1" w:styleId="AckHeadChar">
    <w:name w:val="AckHead Char"/>
    <w:link w:val="AckHead"/>
    <w:locked/>
    <w:rsid w:val="005B434B"/>
    <w:rPr>
      <w:rFonts w:ascii="Linux Biolinum O" w:eastAsia="Cambria" w:hAnsi="Linux Biolinum O" w:cs="Linux Biolinum O"/>
      <w:b/>
      <w:sz w:val="18"/>
      <w:lang w:eastAsia="ja-JP"/>
    </w:rPr>
  </w:style>
  <w:style w:type="paragraph" w:customStyle="1" w:styleId="AckHead">
    <w:name w:val="AckHead"/>
    <w:next w:val="AckPara"/>
    <w:link w:val="AckHeadChar"/>
    <w:rsid w:val="005B434B"/>
    <w:pPr>
      <w:keepNext/>
      <w:spacing w:before="240" w:after="60" w:line="225" w:lineRule="atLeast"/>
    </w:pPr>
    <w:rPr>
      <w:rFonts w:ascii="Linux Biolinum O" w:eastAsia="Cambria" w:hAnsi="Linux Biolinum O" w:cs="Linux Biolinum O"/>
      <w:b/>
      <w:sz w:val="18"/>
      <w:lang w:eastAsia="ja-JP"/>
    </w:rPr>
  </w:style>
  <w:style w:type="paragraph" w:customStyle="1" w:styleId="AckPara">
    <w:name w:val="AckPara"/>
    <w:basedOn w:val="Normal"/>
    <w:next w:val="ParaContinue"/>
    <w:rsid w:val="005B434B"/>
    <w:pPr>
      <w:spacing w:after="0" w:line="270" w:lineRule="atLeast"/>
      <w:jc w:val="both"/>
    </w:pPr>
    <w:rPr>
      <w:rFonts w:ascii="Linux Libertine O" w:eastAsia="Cambria" w:hAnsi="Linux Libertine O" w:cs="Linux Libertine O"/>
      <w:sz w:val="18"/>
      <w:lang w:eastAsia="it-IT"/>
    </w:rPr>
  </w:style>
  <w:style w:type="paragraph" w:customStyle="1" w:styleId="AppendixH1">
    <w:name w:val="AppendixH1"/>
    <w:next w:val="Para"/>
    <w:rsid w:val="005B434B"/>
    <w:pPr>
      <w:keepNext/>
      <w:tabs>
        <w:tab w:val="left" w:pos="240"/>
      </w:tabs>
      <w:spacing w:before="320" w:after="60" w:line="225" w:lineRule="atLeast"/>
    </w:pPr>
    <w:rPr>
      <w:rFonts w:ascii="Linux Biolinum O" w:eastAsia="Times New Roman" w:hAnsi="Linux Biolinum O" w:cs="Linux Biolinum O"/>
      <w:b/>
      <w:caps/>
      <w:sz w:val="18"/>
      <w:szCs w:val="20"/>
    </w:rPr>
  </w:style>
  <w:style w:type="paragraph" w:customStyle="1" w:styleId="AppendixH2">
    <w:name w:val="AppendixH2"/>
    <w:next w:val="Para"/>
    <w:rsid w:val="005B434B"/>
    <w:pPr>
      <w:keepNext/>
      <w:autoSpaceDE w:val="0"/>
      <w:autoSpaceDN w:val="0"/>
      <w:adjustRightInd w:val="0"/>
      <w:spacing w:before="240" w:after="60" w:line="225" w:lineRule="atLeast"/>
    </w:pPr>
    <w:rPr>
      <w:rFonts w:ascii="Linux Biolinum O" w:eastAsia="Cambria" w:hAnsi="Linux Biolinum O" w:cs="Linux Biolinum O"/>
      <w:b/>
      <w:sz w:val="18"/>
      <w:szCs w:val="24"/>
    </w:rPr>
  </w:style>
  <w:style w:type="paragraph" w:customStyle="1" w:styleId="AppendixH3">
    <w:name w:val="AppendixH3"/>
    <w:next w:val="Para"/>
    <w:rsid w:val="005B434B"/>
    <w:pPr>
      <w:keepNext/>
      <w:autoSpaceDE w:val="0"/>
      <w:autoSpaceDN w:val="0"/>
      <w:adjustRightInd w:val="0"/>
      <w:spacing w:before="240" w:after="0" w:line="225" w:lineRule="atLeast"/>
    </w:pPr>
    <w:rPr>
      <w:rFonts w:ascii="Linux Biolinum O" w:eastAsia="Cambria" w:hAnsi="Linux Biolinum O" w:cs="Linux Biolinum O"/>
      <w:i/>
      <w:sz w:val="18"/>
      <w:szCs w:val="24"/>
    </w:rPr>
  </w:style>
  <w:style w:type="paragraph" w:customStyle="1" w:styleId="AuthNotes">
    <w:name w:val="AuthNotes"/>
    <w:rsid w:val="005B434B"/>
    <w:pPr>
      <w:spacing w:after="0" w:line="140" w:lineRule="atLeast"/>
      <w:jc w:val="both"/>
    </w:pPr>
    <w:rPr>
      <w:rFonts w:ascii="Linux Libertine O" w:eastAsia="Cambria" w:hAnsi="Linux Libertine O" w:cs="Linux Libertine O"/>
      <w:sz w:val="14"/>
    </w:rPr>
  </w:style>
  <w:style w:type="character" w:customStyle="1" w:styleId="AuthorsChar">
    <w:name w:val="Authors Char"/>
    <w:link w:val="Authors"/>
    <w:locked/>
    <w:rsid w:val="005B434B"/>
    <w:rPr>
      <w:rFonts w:ascii="Linux Biolinum O" w:eastAsia="Cambria" w:hAnsi="Linux Biolinum O" w:cs="Linux Biolinum O"/>
      <w:caps/>
      <w:lang w:eastAsia="ja-JP"/>
    </w:rPr>
  </w:style>
  <w:style w:type="paragraph" w:customStyle="1" w:styleId="Authors">
    <w:name w:val="Authors"/>
    <w:link w:val="AuthorsChar"/>
    <w:rsid w:val="005B434B"/>
    <w:pPr>
      <w:spacing w:before="60" w:after="0" w:line="320" w:lineRule="atLeast"/>
    </w:pPr>
    <w:rPr>
      <w:rFonts w:ascii="Linux Biolinum O" w:eastAsia="Cambria" w:hAnsi="Linux Biolinum O" w:cs="Linux Biolinum O"/>
      <w:caps/>
      <w:lang w:eastAsia="ja-JP"/>
    </w:rPr>
  </w:style>
  <w:style w:type="character" w:customStyle="1" w:styleId="DisplayFormulaChar">
    <w:name w:val="DisplayFormula Char"/>
    <w:link w:val="DisplayFormula"/>
    <w:locked/>
    <w:rsid w:val="005B434B"/>
    <w:rPr>
      <w:rFonts w:ascii="Linux Libertine O" w:eastAsia="Cambria" w:hAnsi="Linux Libertine O" w:cs="Linux Libertine O"/>
      <w:sz w:val="18"/>
      <w:lang w:eastAsia="ja-JP"/>
    </w:rPr>
  </w:style>
  <w:style w:type="paragraph" w:customStyle="1" w:styleId="DisplayFormula">
    <w:name w:val="DisplayFormula"/>
    <w:link w:val="DisplayFormulaChar"/>
    <w:rsid w:val="005B434B"/>
    <w:pPr>
      <w:spacing w:before="120" w:after="180" w:line="270" w:lineRule="atLeast"/>
      <w:jc w:val="center"/>
    </w:pPr>
    <w:rPr>
      <w:rFonts w:ascii="Linux Libertine O" w:eastAsia="Cambria" w:hAnsi="Linux Libertine O" w:cs="Linux Libertine O"/>
      <w:sz w:val="18"/>
      <w:lang w:eastAsia="ja-JP"/>
    </w:rPr>
  </w:style>
  <w:style w:type="paragraph" w:customStyle="1" w:styleId="KeyWordHead">
    <w:name w:val="KeyWordHead"/>
    <w:link w:val="KeyWordHeadchar"/>
    <w:rsid w:val="005B434B"/>
    <w:pPr>
      <w:spacing w:before="140" w:after="0" w:line="240" w:lineRule="atLeast"/>
    </w:pPr>
    <w:rPr>
      <w:rFonts w:ascii="Linux Libertine O" w:eastAsia="Cambria" w:hAnsi="Linux Libertine O" w:cs="Linux Libertine O"/>
      <w:sz w:val="16"/>
    </w:rPr>
  </w:style>
  <w:style w:type="paragraph" w:customStyle="1" w:styleId="KeyWords">
    <w:name w:val="KeyWords"/>
    <w:basedOn w:val="Normal"/>
    <w:rsid w:val="005B434B"/>
    <w:pPr>
      <w:spacing w:before="140" w:after="0" w:line="270" w:lineRule="atLeast"/>
      <w:jc w:val="both"/>
    </w:pPr>
    <w:rPr>
      <w:rFonts w:ascii="Linux Libertine O" w:eastAsia="Cambria" w:hAnsi="Linux Libertine O" w:cs="Linux Libertine O"/>
      <w:sz w:val="18"/>
      <w:szCs w:val="24"/>
    </w:rPr>
  </w:style>
  <w:style w:type="paragraph" w:customStyle="1" w:styleId="ReferenceHead">
    <w:name w:val="ReferenceHead"/>
    <w:next w:val="AckPara"/>
    <w:rsid w:val="005B434B"/>
    <w:pPr>
      <w:keepNext/>
      <w:spacing w:before="300" w:after="60" w:line="225" w:lineRule="atLeast"/>
    </w:pPr>
    <w:rPr>
      <w:rFonts w:ascii="Linux Biolinum O" w:eastAsia="Cambria" w:hAnsi="Linux Biolinum O" w:cs="Linux Biolinum O"/>
      <w:b/>
      <w:sz w:val="18"/>
    </w:rPr>
  </w:style>
  <w:style w:type="paragraph" w:customStyle="1" w:styleId="Statements">
    <w:name w:val="Statements"/>
    <w:basedOn w:val="Normal"/>
    <w:rsid w:val="005B434B"/>
    <w:pPr>
      <w:spacing w:before="120" w:after="120" w:line="225" w:lineRule="atLeast"/>
      <w:ind w:firstLine="240"/>
      <w:jc w:val="both"/>
    </w:pPr>
    <w:rPr>
      <w:rFonts w:ascii="Linux Libertine O" w:eastAsia="Cambria" w:hAnsi="Linux Libertine O" w:cs="Linux Libertine O"/>
      <w:i/>
      <w:sz w:val="18"/>
      <w:szCs w:val="24"/>
    </w:rPr>
  </w:style>
  <w:style w:type="character" w:customStyle="1" w:styleId="TableCaptionChar">
    <w:name w:val="TableCaption Char"/>
    <w:link w:val="TableCaption"/>
    <w:locked/>
    <w:rsid w:val="005B434B"/>
    <w:rPr>
      <w:rFonts w:ascii="Linux Biolinum O" w:eastAsia="Cambria" w:hAnsi="Linux Biolinum O" w:cs="Linux Biolinum O"/>
      <w:sz w:val="16"/>
      <w:szCs w:val="24"/>
      <w:lang w:eastAsia="ja-JP"/>
    </w:rPr>
  </w:style>
  <w:style w:type="paragraph" w:customStyle="1" w:styleId="TableCaption">
    <w:name w:val="TableCaption"/>
    <w:link w:val="TableCaptionChar"/>
    <w:autoRedefine/>
    <w:rsid w:val="005B434B"/>
    <w:pPr>
      <w:keepNext/>
      <w:spacing w:before="180" w:after="120" w:line="200" w:lineRule="atLeast"/>
      <w:jc w:val="center"/>
    </w:pPr>
    <w:rPr>
      <w:rFonts w:ascii="Linux Biolinum O" w:eastAsia="Cambria" w:hAnsi="Linux Biolinum O" w:cs="Linux Biolinum O"/>
      <w:sz w:val="16"/>
      <w:szCs w:val="24"/>
      <w:lang w:eastAsia="ja-JP"/>
    </w:rPr>
  </w:style>
  <w:style w:type="character" w:customStyle="1" w:styleId="ACMRefHeadChar">
    <w:name w:val="ACMRefHead Char"/>
    <w:basedOn w:val="TitledocumentChar"/>
    <w:link w:val="ACMRefHead"/>
    <w:rsid w:val="005B434B"/>
    <w:rPr>
      <w:rFonts w:ascii="Linux Libertine O" w:eastAsia="Times New Roman" w:hAnsi="Linux Libertine O" w:cs="Linux Libertine O"/>
      <w:b/>
      <w:bCs/>
      <w:sz w:val="16"/>
      <w:szCs w:val="20"/>
    </w:rPr>
  </w:style>
  <w:style w:type="character" w:customStyle="1" w:styleId="DisplayFormulaUnnumChar">
    <w:name w:val="DisplayFormulaUnnum Char"/>
    <w:link w:val="DisplayFormulaUnnum"/>
    <w:locked/>
    <w:rsid w:val="005B434B"/>
    <w:rPr>
      <w:rFonts w:ascii="Linux Libertine O" w:eastAsia="Cambria" w:hAnsi="Linux Libertine O" w:cs="Linux Libertine O"/>
      <w:sz w:val="18"/>
      <w:szCs w:val="24"/>
      <w:lang w:eastAsia="ja-JP"/>
    </w:rPr>
  </w:style>
  <w:style w:type="paragraph" w:customStyle="1" w:styleId="DisplayFormulaUnnum">
    <w:name w:val="DisplayFormulaUnnum"/>
    <w:basedOn w:val="Normal"/>
    <w:link w:val="DisplayFormulaUnnumChar"/>
    <w:rsid w:val="005B434B"/>
    <w:pPr>
      <w:spacing w:before="120" w:after="180" w:line="270" w:lineRule="atLeast"/>
      <w:jc w:val="center"/>
    </w:pPr>
    <w:rPr>
      <w:rFonts w:ascii="Linux Libertine O" w:eastAsia="Cambria" w:hAnsi="Linux Libertine O" w:cs="Linux Libertine O"/>
      <w:sz w:val="18"/>
      <w:szCs w:val="24"/>
      <w:lang w:eastAsia="ja-JP"/>
    </w:rPr>
  </w:style>
  <w:style w:type="character" w:customStyle="1" w:styleId="ParaContinueChar">
    <w:name w:val="ParaContinue Char"/>
    <w:link w:val="ParaContinue"/>
    <w:locked/>
    <w:rsid w:val="005B434B"/>
    <w:rPr>
      <w:rFonts w:ascii="Linux Libertine O" w:hAnsi="Linux Libertine O" w:cs="Linux Libertine O"/>
      <w:sz w:val="18"/>
      <w:szCs w:val="24"/>
      <w:lang w:eastAsia="ja-JP"/>
    </w:rPr>
  </w:style>
  <w:style w:type="paragraph" w:customStyle="1" w:styleId="ParaContinue">
    <w:name w:val="ParaContinue"/>
    <w:basedOn w:val="Normal"/>
    <w:link w:val="ParaContinueChar"/>
    <w:rsid w:val="005B434B"/>
    <w:pPr>
      <w:spacing w:after="0" w:line="270" w:lineRule="atLeast"/>
      <w:ind w:firstLine="240"/>
      <w:jc w:val="both"/>
    </w:pPr>
    <w:rPr>
      <w:rFonts w:ascii="Linux Libertine O" w:hAnsi="Linux Libertine O" w:cs="Linux Libertine O"/>
      <w:sz w:val="18"/>
      <w:szCs w:val="24"/>
      <w:lang w:eastAsia="ja-JP"/>
    </w:rPr>
  </w:style>
  <w:style w:type="paragraph" w:customStyle="1" w:styleId="Bibentry">
    <w:name w:val="Bib_entry"/>
    <w:basedOn w:val="Normal"/>
    <w:rsid w:val="005B434B"/>
    <w:pPr>
      <w:widowControl w:val="0"/>
      <w:numPr>
        <w:numId w:val="3"/>
      </w:numPr>
      <w:spacing w:after="60" w:line="168" w:lineRule="atLeast"/>
      <w:jc w:val="both"/>
    </w:pPr>
    <w:rPr>
      <w:rFonts w:ascii="Linux Libertine O" w:eastAsia="Cambria" w:hAnsi="Linux Libertine O" w:cs="Linux Libertine O"/>
      <w:sz w:val="14"/>
      <w:lang w:eastAsia="ja-JP"/>
    </w:rPr>
  </w:style>
  <w:style w:type="paragraph" w:customStyle="1" w:styleId="Algorithm">
    <w:name w:val="Algorithm"/>
    <w:basedOn w:val="Normal"/>
    <w:rsid w:val="005B434B"/>
    <w:pPr>
      <w:pBdr>
        <w:bottom w:val="single" w:sz="4" w:space="3" w:color="auto"/>
      </w:pBdr>
      <w:spacing w:after="60" w:line="216" w:lineRule="atLeast"/>
    </w:pPr>
    <w:rPr>
      <w:rFonts w:ascii="InconsolataN" w:eastAsia="Cambria" w:hAnsi="InconsolataN" w:cs="Linux Biolinum O"/>
      <w:sz w:val="18"/>
      <w:szCs w:val="24"/>
    </w:rPr>
  </w:style>
  <w:style w:type="paragraph" w:customStyle="1" w:styleId="Extract">
    <w:name w:val="Extract"/>
    <w:basedOn w:val="Normal"/>
    <w:rsid w:val="005B434B"/>
    <w:pPr>
      <w:spacing w:before="120" w:after="180" w:line="270" w:lineRule="atLeast"/>
      <w:ind w:left="360" w:right="360"/>
      <w:contextualSpacing/>
      <w:jc w:val="both"/>
    </w:pPr>
    <w:rPr>
      <w:rFonts w:ascii="Linux Libertine O" w:eastAsia="Times New Roman" w:hAnsi="Linux Libertine O" w:cs="Linux Libertine O"/>
      <w:sz w:val="18"/>
      <w:szCs w:val="20"/>
    </w:rPr>
  </w:style>
  <w:style w:type="paragraph" w:customStyle="1" w:styleId="CCSHead">
    <w:name w:val="CCSHead"/>
    <w:basedOn w:val="KeyWordHead"/>
    <w:link w:val="CCSHeadchar"/>
    <w:rsid w:val="005B434B"/>
    <w:pPr>
      <w:jc w:val="both"/>
    </w:pPr>
    <w:rPr>
      <w:b/>
    </w:rPr>
  </w:style>
  <w:style w:type="paragraph" w:customStyle="1" w:styleId="CCSDescription">
    <w:name w:val="CCSDescription"/>
    <w:basedOn w:val="KeyWords"/>
    <w:rsid w:val="005B434B"/>
    <w:rPr>
      <w:b/>
    </w:rPr>
  </w:style>
  <w:style w:type="paragraph" w:customStyle="1" w:styleId="AlgorithmCaption">
    <w:name w:val="AlgorithmCaption"/>
    <w:basedOn w:val="Normal"/>
    <w:rsid w:val="005B434B"/>
    <w:pPr>
      <w:keepNext/>
      <w:pBdr>
        <w:top w:val="single" w:sz="4" w:space="2" w:color="auto"/>
        <w:bottom w:val="single" w:sz="4" w:space="2" w:color="auto"/>
      </w:pBdr>
      <w:spacing w:before="300" w:after="120" w:line="200" w:lineRule="atLeast"/>
      <w:jc w:val="center"/>
    </w:pPr>
    <w:rPr>
      <w:rFonts w:ascii="Linux Biolinum O" w:eastAsia="Cambria" w:hAnsi="Linux Biolinum O" w:cs="Linux Biolinum O"/>
      <w:sz w:val="16"/>
      <w:szCs w:val="24"/>
    </w:rPr>
  </w:style>
  <w:style w:type="character" w:customStyle="1" w:styleId="GrantNumber">
    <w:name w:val="GrantNumber"/>
    <w:rsid w:val="005B434B"/>
    <w:rPr>
      <w:rFonts w:ascii="Linux Libertine O" w:hAnsi="Linux Libertine O" w:cs="Linux Libertine O" w:hint="default"/>
      <w:color w:val="9900FF"/>
    </w:rPr>
  </w:style>
  <w:style w:type="paragraph" w:styleId="Footer">
    <w:name w:val="footer"/>
    <w:basedOn w:val="Normal"/>
    <w:link w:val="FooterChar"/>
    <w:uiPriority w:val="99"/>
    <w:unhideWhenUsed/>
    <w:rsid w:val="005B434B"/>
    <w:pPr>
      <w:tabs>
        <w:tab w:val="center" w:pos="4320"/>
        <w:tab w:val="right" w:pos="8640"/>
      </w:tabs>
      <w:spacing w:after="0" w:line="240" w:lineRule="auto"/>
    </w:pPr>
    <w:rPr>
      <w:rFonts w:ascii="Linux Libertine O" w:eastAsia="MS Mincho" w:hAnsi="Linux Libertine O" w:cs="Linux Libertine O"/>
      <w:sz w:val="18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5B434B"/>
    <w:rPr>
      <w:rFonts w:ascii="Linux Libertine O" w:eastAsia="MS Mincho" w:hAnsi="Linux Libertine O" w:cs="Linux Libertine O"/>
      <w:sz w:val="18"/>
      <w:szCs w:val="24"/>
      <w:lang w:eastAsia="ja-JP"/>
    </w:rPr>
  </w:style>
  <w:style w:type="numbering" w:styleId="111111">
    <w:name w:val="Outline List 2"/>
    <w:basedOn w:val="NoList"/>
    <w:uiPriority w:val="99"/>
    <w:semiHidden/>
    <w:unhideWhenUsed/>
    <w:rsid w:val="005B434B"/>
    <w:pPr>
      <w:numPr>
        <w:numId w:val="2"/>
      </w:numPr>
    </w:pPr>
  </w:style>
  <w:style w:type="table" w:styleId="TableGrid">
    <w:name w:val="Table Grid"/>
    <w:basedOn w:val="TableNormal"/>
    <w:uiPriority w:val="59"/>
    <w:rsid w:val="005B434B"/>
    <w:pPr>
      <w:spacing w:after="0" w:line="240" w:lineRule="auto"/>
    </w:pPr>
    <w:rPr>
      <w:rFonts w:ascii="Cambria" w:eastAsia="MS Mincho" w:hAnsi="Cambria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MRef">
    <w:name w:val="ACMRef"/>
    <w:basedOn w:val="Titledocument"/>
    <w:link w:val="ACMRefChar"/>
    <w:rsid w:val="005B434B"/>
    <w:pPr>
      <w:spacing w:before="20" w:line="240" w:lineRule="atLeast"/>
      <w:jc w:val="both"/>
    </w:pPr>
    <w:rPr>
      <w:rFonts w:ascii="Linux Libertine O" w:hAnsi="Linux Libertine O" w:cs="Linux Libertine O"/>
      <w:b w:val="0"/>
      <w:sz w:val="16"/>
    </w:rPr>
  </w:style>
  <w:style w:type="character" w:customStyle="1" w:styleId="ACMRefChar">
    <w:name w:val="ACMRef Char"/>
    <w:basedOn w:val="TitledocumentChar"/>
    <w:link w:val="ACMRef"/>
    <w:rsid w:val="005B434B"/>
    <w:rPr>
      <w:rFonts w:ascii="Linux Libertine O" w:eastAsia="Times New Roman" w:hAnsi="Linux Libertine O" w:cs="Linux Libertine O"/>
      <w:b w:val="0"/>
      <w:bCs/>
      <w:sz w:val="16"/>
      <w:szCs w:val="20"/>
    </w:rPr>
  </w:style>
  <w:style w:type="character" w:customStyle="1" w:styleId="CCSHeadchar">
    <w:name w:val="CCSHead char"/>
    <w:basedOn w:val="DefaultParagraphFont"/>
    <w:link w:val="CCSHead"/>
    <w:rsid w:val="005B434B"/>
    <w:rPr>
      <w:rFonts w:ascii="Linux Libertine O" w:eastAsia="Cambria" w:hAnsi="Linux Libertine O" w:cs="Linux Libertine O"/>
      <w:b/>
      <w:sz w:val="16"/>
    </w:rPr>
  </w:style>
  <w:style w:type="character" w:customStyle="1" w:styleId="KeyWordHeadchar">
    <w:name w:val="KeyWordHead char"/>
    <w:basedOn w:val="DefaultParagraphFont"/>
    <w:link w:val="KeyWordHead"/>
    <w:rsid w:val="005B434B"/>
    <w:rPr>
      <w:rFonts w:ascii="Linux Libertine O" w:eastAsia="Cambria" w:hAnsi="Linux Libertine O" w:cs="Linux Libertine O"/>
      <w:sz w:val="16"/>
    </w:rPr>
  </w:style>
  <w:style w:type="paragraph" w:customStyle="1" w:styleId="TableCell">
    <w:name w:val="TableCell"/>
    <w:basedOn w:val="Para"/>
    <w:rsid w:val="005B434B"/>
    <w:pPr>
      <w:spacing w:line="220" w:lineRule="atLeast"/>
    </w:pPr>
    <w:rPr>
      <w:sz w:val="16"/>
      <w:szCs w:val="16"/>
      <w:lang w:eastAsia="en-US"/>
    </w:rPr>
  </w:style>
  <w:style w:type="character" w:customStyle="1" w:styleId="Head3oldChar">
    <w:name w:val="Head3old Char"/>
    <w:basedOn w:val="DefaultParagraphFont"/>
    <w:link w:val="Head3old"/>
    <w:rsid w:val="005B434B"/>
    <w:rPr>
      <w:rFonts w:ascii="Linux Biolinum O" w:eastAsia="MS Mincho" w:hAnsi="Linux Biolinum O" w:cs="Linux Biolinum O"/>
      <w:b/>
      <w:i/>
      <w:sz w:val="18"/>
      <w:szCs w:val="20"/>
    </w:rPr>
  </w:style>
  <w:style w:type="paragraph" w:customStyle="1" w:styleId="Head3">
    <w:name w:val="Head3"/>
    <w:basedOn w:val="Titledocument"/>
    <w:next w:val="Para"/>
    <w:link w:val="Head3Char"/>
    <w:qFormat/>
    <w:rsid w:val="005B434B"/>
    <w:pPr>
      <w:keepNext/>
      <w:numPr>
        <w:ilvl w:val="2"/>
        <w:numId w:val="14"/>
      </w:numPr>
      <w:tabs>
        <w:tab w:val="left" w:pos="540"/>
      </w:tabs>
      <w:overflowPunct w:val="0"/>
      <w:spacing w:before="240" w:after="60" w:line="225" w:lineRule="atLeast"/>
      <w:jc w:val="both"/>
      <w:outlineLvl w:val="2"/>
    </w:pPr>
    <w:rPr>
      <w:b w:val="0"/>
      <w:i/>
      <w:sz w:val="18"/>
    </w:rPr>
  </w:style>
  <w:style w:type="character" w:customStyle="1" w:styleId="Parachar">
    <w:name w:val="Para char"/>
    <w:basedOn w:val="DefaultParagraphFont"/>
    <w:rsid w:val="005B434B"/>
    <w:rPr>
      <w:rFonts w:ascii="Linux Libertine O" w:hAnsi="Linux Libertine O" w:cs="Linux Libertine O"/>
      <w:b w:val="0"/>
      <w:i/>
      <w:sz w:val="18"/>
      <w:lang w:eastAsia="ja-JP"/>
    </w:rPr>
  </w:style>
  <w:style w:type="character" w:customStyle="1" w:styleId="Head3Char">
    <w:name w:val="Head3 Char"/>
    <w:basedOn w:val="TitledocumentChar"/>
    <w:link w:val="Head3"/>
    <w:rsid w:val="005B434B"/>
    <w:rPr>
      <w:rFonts w:ascii="Linux Biolinum O" w:eastAsia="Times New Roman" w:hAnsi="Linux Biolinum O" w:cs="Linux Biolinum O"/>
      <w:b w:val="0"/>
      <w:bCs/>
      <w:i/>
      <w:sz w:val="18"/>
      <w:szCs w:val="20"/>
    </w:rPr>
  </w:style>
  <w:style w:type="character" w:customStyle="1" w:styleId="GrantSponsor">
    <w:name w:val="GrantSponsor"/>
    <w:rsid w:val="005B434B"/>
    <w:rPr>
      <w:rFonts w:ascii="Linux Libertine O" w:hAnsi="Linux Libertine O" w:cs="Linux Libertine O" w:hint="default"/>
      <w:color w:val="666699"/>
    </w:rPr>
  </w:style>
  <w:style w:type="paragraph" w:customStyle="1" w:styleId="PostHeadPara">
    <w:name w:val="PostHeadPara"/>
    <w:basedOn w:val="Para"/>
    <w:qFormat/>
    <w:rsid w:val="005B434B"/>
    <w:pPr>
      <w:ind w:firstLine="0"/>
    </w:pPr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5B43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3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In-textcode">
    <w:name w:val="In-text code"/>
    <w:basedOn w:val="DefaultParagraphFont"/>
    <w:uiPriority w:val="1"/>
    <w:qFormat/>
    <w:rsid w:val="003A253B"/>
    <w:rPr>
      <w:rFonts w:ascii="Courier New" w:hAnsi="Courier New"/>
    </w:rPr>
  </w:style>
  <w:style w:type="paragraph" w:customStyle="1" w:styleId="ShortTitle">
    <w:name w:val="Short Title"/>
    <w:basedOn w:val="Titledocument"/>
    <w:qFormat/>
    <w:rsid w:val="000F4E3C"/>
    <w:rPr>
      <w:rFonts w:ascii="Linux Libertine" w:hAnsi="Linux Libertine"/>
      <w:b w:val="0"/>
      <w:sz w:val="20"/>
    </w:rPr>
  </w:style>
  <w:style w:type="paragraph" w:customStyle="1" w:styleId="ComputerCode">
    <w:name w:val="ComputerCode"/>
    <w:basedOn w:val="Normal"/>
    <w:qFormat/>
    <w:rsid w:val="00A6011A"/>
    <w:pPr>
      <w:spacing w:before="60" w:after="60" w:line="360" w:lineRule="auto"/>
      <w:jc w:val="both"/>
    </w:pPr>
    <w:rPr>
      <w:rFonts w:ascii="Courier New" w:hAnsi="Courier New" w:cs="Linux Libertine"/>
      <w:sz w:val="16"/>
      <w14:ligatures w14:val="standard"/>
    </w:rPr>
  </w:style>
  <w:style w:type="paragraph" w:customStyle="1" w:styleId="Head4">
    <w:name w:val="Head4"/>
    <w:autoRedefine/>
    <w:qFormat/>
    <w:rsid w:val="00A6011A"/>
    <w:pPr>
      <w:keepNext/>
      <w:numPr>
        <w:ilvl w:val="3"/>
        <w:numId w:val="14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character" w:customStyle="1" w:styleId="TableFootnoteChar">
    <w:name w:val="TableFootnote Char"/>
    <w:link w:val="TableFootnote"/>
    <w:locked/>
    <w:rsid w:val="005C3913"/>
    <w:rPr>
      <w:rFonts w:eastAsia="Cambria"/>
    </w:rPr>
  </w:style>
  <w:style w:type="paragraph" w:customStyle="1" w:styleId="TableFootnote">
    <w:name w:val="TableFootnote"/>
    <w:basedOn w:val="Normal"/>
    <w:link w:val="TableFootnoteChar"/>
    <w:rsid w:val="005C3913"/>
    <w:pPr>
      <w:spacing w:after="200" w:line="240" w:lineRule="auto"/>
    </w:pPr>
    <w:rPr>
      <w:rFonts w:eastAsia="Cambria"/>
    </w:rPr>
  </w:style>
  <w:style w:type="paragraph" w:styleId="Header">
    <w:name w:val="header"/>
    <w:basedOn w:val="Normal"/>
    <w:link w:val="HeaderChar"/>
    <w:uiPriority w:val="99"/>
    <w:unhideWhenUsed/>
    <w:rsid w:val="0010038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3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8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lli\Downloads\Windows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CDDAB-136D-437D-8637-E7142D7D7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11888</TotalTime>
  <Pages>7</Pages>
  <Words>1520</Words>
  <Characters>8208</Characters>
  <Application>Microsoft Office Word</Application>
  <DocSecurity>0</DocSecurity>
  <Lines>68</Lines>
  <Paragraphs>19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Power Edit 6.0</dc:creator>
  <cp:keywords/>
  <dc:description/>
  <cp:lastModifiedBy>ΤΖΩΡΤΖΑΚΗΣ ΑΛΚΙΒΙΑΔΗΣ</cp:lastModifiedBy>
  <cp:revision>684</cp:revision>
  <dcterms:created xsi:type="dcterms:W3CDTF">2020-08-18T21:08:00Z</dcterms:created>
  <dcterms:modified xsi:type="dcterms:W3CDTF">2023-05-28T18:50:00Z</dcterms:modified>
</cp:coreProperties>
</file>